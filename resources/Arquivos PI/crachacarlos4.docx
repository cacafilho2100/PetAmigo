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880"/>
        <w:gridCol w:w="2880"/>
        <w:gridCol w:w="2880"/>
        <w:gridCol w:w="2880"/>
        <w:gridCol w:w="2880"/>
      </w:tblGrid>
      <w:tr w:rsidR="00DC5FD3" w:rsidRPr="00B965ED">
        <w:trPr>
          <w:trHeight w:hRule="exact" w:val="5040"/>
        </w:trPr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1"/>
            </w:tblPr>
            <w:tblGrid>
              <w:gridCol w:w="2448"/>
            </w:tblGrid>
            <w:tr w:rsidR="00DC5FD3" w:rsidRPr="00B965ED" w:rsidTr="008105F5">
              <w:trPr>
                <w:trHeight w:hRule="exact" w:val="1944"/>
                <w:jc w:val="center"/>
              </w:trPr>
              <w:tc>
                <w:tcPr>
                  <w:tcW w:w="2837" w:type="dxa"/>
                  <w:shd w:val="clear" w:color="auto" w:fill="FFFFFF" w:themeFill="background1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DC5FD3" w:rsidRPr="00B965ED" w:rsidTr="008105F5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DC5FD3" w:rsidRPr="00B965ED" w:rsidRDefault="005760DE">
                        <w:r>
                          <w:rPr>
                            <w:noProof/>
                            <w:lang w:eastAsia="pt-BR"/>
                            <w14:ligatures w14:val="none"/>
                            <w14:numForm w14:val="default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510EB234" wp14:editId="3BD7472A">
                              <wp:simplePos x="0" y="0"/>
                              <wp:positionH relativeFrom="column">
                                <wp:posOffset>254635</wp:posOffset>
                              </wp:positionH>
                              <wp:positionV relativeFrom="paragraph">
                                <wp:posOffset>266700</wp:posOffset>
                              </wp:positionV>
                              <wp:extent cx="904875" cy="838200"/>
                              <wp:effectExtent l="0" t="0" r="9525" b="0"/>
                              <wp:wrapNone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G_20160729_190850.jp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4875" cy="838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sdt>
                          <w:sdtPr>
                            <w:alias w:val="Logotipo"/>
                            <w:tag w:val="Logotipo"/>
                            <w:id w:val="161981118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F77B92" w:rsidRPr="008105F5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33932586" wp14:editId="2F135D1F">
                                  <wp:extent cx="809623" cy="95249"/>
                                  <wp:effectExtent l="0" t="0" r="0" b="635"/>
                                  <wp:docPr id="22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3" cy="95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  <w:shd w:val="clear" w:color="auto" w:fill="FFFFFF" w:themeFill="background1"/>
                      </w:tcPr>
                      <w:p w:rsidR="00DC5FD3" w:rsidRPr="00B965ED" w:rsidRDefault="00DC5FD3"/>
                    </w:tc>
                  </w:tr>
                </w:tbl>
                <w:p w:rsidR="00DC5FD3" w:rsidRPr="00B965ED" w:rsidRDefault="00DC5FD3"/>
              </w:tc>
            </w:tr>
            <w:tr w:rsidR="00DC5FD3" w:rsidRPr="00B965ED" w:rsidTr="008105F5">
              <w:trPr>
                <w:trHeight w:hRule="exact" w:val="648"/>
                <w:jc w:val="center"/>
              </w:trPr>
              <w:sdt>
                <w:sdtPr>
                  <w:rPr>
                    <w:rFonts w:ascii="Leelawadee" w:hAnsi="Leelawadee" w:cs="Leelawadee"/>
                    <w:sz w:val="16"/>
                    <w:szCs w:val="22"/>
                  </w:rPr>
                  <w:alias w:val="Seu nome"/>
                  <w:tag w:val=""/>
                  <w:id w:val="1103681501"/>
                  <w:placeholder>
                    <w:docPart w:val="3677B9A34F5B496D9CADC3F98009571D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595959" w:themeFill="text1" w:themeFillTint="A6"/>
                    </w:tcPr>
                    <w:p w:rsidR="00DC5FD3" w:rsidRPr="00B965ED" w:rsidRDefault="005760DE" w:rsidP="00085FE8">
                      <w:pPr>
                        <w:pStyle w:val="Nome"/>
                        <w:spacing w:line="240" w:lineRule="auto"/>
                        <w:jc w:val="center"/>
                      </w:pPr>
                      <w:r w:rsidRPr="005760DE">
                        <w:rPr>
                          <w:rFonts w:ascii="Leelawadee" w:hAnsi="Leelawadee" w:cs="Leelawadee"/>
                          <w:sz w:val="16"/>
                          <w:szCs w:val="22"/>
                        </w:rPr>
                        <w:br/>
                        <w:t>Carlos A. Costa</w:t>
                      </w:r>
                    </w:p>
                  </w:tc>
                </w:sdtContent>
              </w:sdt>
            </w:tr>
            <w:tr w:rsidR="00DC5FD3" w:rsidRPr="00B965ED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714389" w:rsidRPr="00714389" w:rsidRDefault="00E93B33" w:rsidP="00714389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-2128073484"/>
                      <w:placeholder>
                        <w:docPart w:val="D01B4B040FC9472E9098464D88C567B7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-435366732"/>
                    <w:placeholder>
                      <w:docPart w:val="2CB2A85723A440CE9EFD15D17B478E7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DC5FD3" w:rsidRPr="00B965ED" w:rsidRDefault="005760DE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DC5FD3" w:rsidRPr="00B965ED" w:rsidRDefault="00DC5FD3">
                  <w:pPr>
                    <w:rPr>
                      <w:rStyle w:val="nfase"/>
                    </w:rPr>
                  </w:pPr>
                </w:p>
              </w:tc>
            </w:tr>
            <w:tr w:rsidR="00DC5FD3" w:rsidRPr="00B965ED">
              <w:trPr>
                <w:trHeight w:hRule="exact" w:val="1368"/>
                <w:jc w:val="center"/>
              </w:trPr>
              <w:tc>
                <w:tcPr>
                  <w:tcW w:w="2837" w:type="dxa"/>
                </w:tcPr>
                <w:p w:rsidR="00DC5FD3" w:rsidRPr="00B965ED" w:rsidRDefault="00E93B33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1856846159"/>
                      <w:placeholder>
                        <w:docPart w:val="9534646A10C047F099BEA549CCC8676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DC5FD3" w:rsidRPr="00B965ED" w:rsidRDefault="00DC5FD3"/>
                <w:p w:rsidR="00DC5FD3" w:rsidRPr="00B965ED" w:rsidRDefault="006151AB" w:rsidP="00714389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58240" behindDoc="0" locked="0" layoutInCell="1" allowOverlap="1" wp14:anchorId="3E273020" wp14:editId="006E0702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24" name="Imagem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</w:t>
                  </w:r>
                  <w:r w:rsidR="001C3BDE">
                    <w:t xml:space="preserve"> </w:t>
                  </w:r>
                  <w:r>
                    <w:t xml:space="preserve">  </w:t>
                  </w:r>
                  <w:r w:rsidR="00714389"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2"/>
            </w:tblPr>
            <w:tblGrid>
              <w:gridCol w:w="2448"/>
            </w:tblGrid>
            <w:tr w:rsidR="007A6B25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7A6B25" w:rsidRPr="00B965ED" w:rsidTr="007F6A31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7A6B25" w:rsidRPr="00B965ED" w:rsidRDefault="00E93B33" w:rsidP="007A6B25">
                        <w:sdt>
                          <w:sdtPr>
                            <w:alias w:val="Logotipo"/>
                            <w:tag w:val="Logotipo"/>
                            <w:id w:val="-1962955660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A6B25" w:rsidRPr="008105F5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180F80DD" wp14:editId="25CF6D6A">
                                  <wp:extent cx="841710" cy="99024"/>
                                  <wp:effectExtent l="0" t="0" r="0" b="0"/>
                                  <wp:docPr id="27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1710" cy="99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  <w:shd w:val="clear" w:color="auto" w:fill="FFFFFF" w:themeFill="background1"/>
                      </w:tcPr>
                      <w:p w:rsidR="007A6B25" w:rsidRPr="00B965ED" w:rsidRDefault="007A6B25" w:rsidP="007A6B25"/>
                    </w:tc>
                  </w:tr>
                </w:tbl>
                <w:p w:rsidR="007A6B25" w:rsidRPr="00B965ED" w:rsidRDefault="007A6B25" w:rsidP="007A6B25"/>
              </w:tc>
            </w:tr>
            <w:tr w:rsidR="007A6B25" w:rsidRPr="00B965ED" w:rsidTr="007A6B25">
              <w:trPr>
                <w:trHeight w:hRule="exact" w:val="648"/>
                <w:jc w:val="center"/>
              </w:trPr>
              <w:sdt>
                <w:sdtPr>
                  <w:rPr>
                    <w:rFonts w:ascii="Leelawadee" w:hAnsi="Leelawadee" w:cs="Leelawadee"/>
                    <w:sz w:val="18"/>
                    <w:szCs w:val="22"/>
                  </w:rPr>
                  <w:alias w:val="Seu nome"/>
                  <w:tag w:val=""/>
                  <w:id w:val="1331715083"/>
                  <w:placeholder>
                    <w:docPart w:val="61A80A6EA7634E8D982C01CB1B994F07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595959" w:themeFill="text1" w:themeFillTint="A6"/>
                    </w:tcPr>
                    <w:p w:rsidR="007A6B25" w:rsidRPr="00B965ED" w:rsidRDefault="005760DE" w:rsidP="007A6B25">
                      <w:pPr>
                        <w:pStyle w:val="Nome"/>
                        <w:spacing w:line="240" w:lineRule="auto"/>
                        <w:jc w:val="center"/>
                      </w:pPr>
                      <w:r>
                        <w:rPr>
                          <w:rFonts w:ascii="Leelawadee" w:hAnsi="Leelawadee" w:cs="Leelawadee"/>
                          <w:sz w:val="18"/>
                          <w:szCs w:val="22"/>
                        </w:rPr>
                        <w:br/>
                        <w:t>Carlos A. Costa</w:t>
                      </w:r>
                    </w:p>
                  </w:tc>
                </w:sdtContent>
              </w:sdt>
            </w:tr>
            <w:tr w:rsidR="007A6B25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7A6B25" w:rsidRPr="00714389" w:rsidRDefault="00E93B33" w:rsidP="007A6B25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1940488276"/>
                      <w:placeholder>
                        <w:docPart w:val="B5A5BBCF3F194DEB84531058833E1A2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1944343524"/>
                    <w:placeholder>
                      <w:docPart w:val="CDF5596C7C2C4476B1FADC642E4EAF2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7A6B25" w:rsidRPr="00B965ED" w:rsidRDefault="005760DE" w:rsidP="007A6B25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7A6B25" w:rsidRPr="00B965ED" w:rsidRDefault="007A6B25" w:rsidP="007A6B25">
                  <w:pPr>
                    <w:rPr>
                      <w:rStyle w:val="nfase"/>
                    </w:rPr>
                  </w:pPr>
                </w:p>
              </w:tc>
            </w:tr>
            <w:tr w:rsidR="007A6B25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7A6B25" w:rsidRPr="00B965ED" w:rsidRDefault="00E93B33" w:rsidP="007A6B25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-1473282108"/>
                      <w:placeholder>
                        <w:docPart w:val="0CE2B82A4A054E77BB4ADC76FEC863F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7A6B25" w:rsidRPr="00B965ED" w:rsidRDefault="007A6B25" w:rsidP="007A6B25"/>
                <w:p w:rsidR="007A6B25" w:rsidRPr="00B965ED" w:rsidRDefault="007A6B25" w:rsidP="007A6B25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60288" behindDoc="0" locked="0" layoutInCell="1" allowOverlap="1" wp14:anchorId="18D4410C" wp14:editId="21D027A1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28" name="Imagem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3"/>
            </w:tblPr>
            <w:tblGrid>
              <w:gridCol w:w="2448"/>
            </w:tblGrid>
            <w:tr w:rsidR="007A6B25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7A6B25" w:rsidRPr="00B965ED" w:rsidTr="007F6A31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7A6B25" w:rsidRPr="00B965ED" w:rsidRDefault="00E93B33" w:rsidP="007A6B25">
                        <w:sdt>
                          <w:sdtPr>
                            <w:alias w:val="Logotipo"/>
                            <w:tag w:val="Logotipo"/>
                            <w:id w:val="270903580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A6B25" w:rsidRPr="008105F5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498CFCCA" wp14:editId="40CABF27">
                                  <wp:extent cx="841710" cy="99024"/>
                                  <wp:effectExtent l="0" t="0" r="0" b="0"/>
                                  <wp:docPr id="29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1710" cy="99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  <w:shd w:val="clear" w:color="auto" w:fill="FFFFFF" w:themeFill="background1"/>
                      </w:tcPr>
                      <w:p w:rsidR="007A6B25" w:rsidRPr="00B965ED" w:rsidRDefault="007A6B25" w:rsidP="007A6B25"/>
                    </w:tc>
                  </w:tr>
                </w:tbl>
                <w:p w:rsidR="007A6B25" w:rsidRPr="00B965ED" w:rsidRDefault="007A6B25" w:rsidP="007A6B25"/>
              </w:tc>
            </w:tr>
            <w:tr w:rsidR="007A6B25" w:rsidRPr="00B965ED" w:rsidTr="007A6B25">
              <w:trPr>
                <w:trHeight w:hRule="exact" w:val="648"/>
                <w:jc w:val="center"/>
              </w:trPr>
              <w:sdt>
                <w:sdtPr>
                  <w:rPr>
                    <w:rFonts w:ascii="Leelawadee" w:hAnsi="Leelawadee" w:cs="Leelawadee"/>
                    <w:sz w:val="18"/>
                    <w:szCs w:val="22"/>
                  </w:rPr>
                  <w:alias w:val="Seu nome"/>
                  <w:tag w:val=""/>
                  <w:id w:val="-44216960"/>
                  <w:placeholder>
                    <w:docPart w:val="F668D5FE65B2464AB2CBDFBFAAA611D0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595959" w:themeFill="text1" w:themeFillTint="A6"/>
                    </w:tcPr>
                    <w:p w:rsidR="007A6B25" w:rsidRPr="0064188B" w:rsidRDefault="005760DE" w:rsidP="007A6B25">
                      <w:pPr>
                        <w:pStyle w:val="Nome"/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Leelawadee" w:hAnsi="Leelawadee" w:cs="Leelawadee"/>
                          <w:sz w:val="18"/>
                          <w:szCs w:val="22"/>
                        </w:rPr>
                        <w:br/>
                        <w:t>Carlos A. Costa</w:t>
                      </w:r>
                    </w:p>
                  </w:tc>
                </w:sdtContent>
              </w:sdt>
            </w:tr>
            <w:tr w:rsidR="007A6B25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7A6B25" w:rsidRPr="00714389" w:rsidRDefault="00E93B33" w:rsidP="007A6B25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1847357857"/>
                      <w:placeholder>
                        <w:docPart w:val="384B1B5DFE064BAB9795A5C58CBC1E6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-1788351973"/>
                    <w:placeholder>
                      <w:docPart w:val="8DD7528161824DF8A8A7E9E6954361B8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7A6B25" w:rsidRPr="00B965ED" w:rsidRDefault="005760DE" w:rsidP="007A6B25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7A6B25" w:rsidRPr="00B965ED" w:rsidRDefault="007A6B25" w:rsidP="007A6B25">
                  <w:pPr>
                    <w:rPr>
                      <w:rStyle w:val="nfase"/>
                    </w:rPr>
                  </w:pPr>
                </w:p>
              </w:tc>
            </w:tr>
            <w:tr w:rsidR="007A6B25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7A6B25" w:rsidRPr="00B965ED" w:rsidRDefault="00E93B33" w:rsidP="007A6B25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1932396899"/>
                      <w:placeholder>
                        <w:docPart w:val="5EF69AC4C1A148A0A986F6AB3CBF845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7A6B25" w:rsidRPr="00B965ED" w:rsidRDefault="007A6B25" w:rsidP="007A6B25"/>
                <w:p w:rsidR="007A6B25" w:rsidRPr="00B965ED" w:rsidRDefault="007A6B25" w:rsidP="007A6B25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62336" behindDoc="0" locked="0" layoutInCell="1" allowOverlap="1" wp14:anchorId="597D4BA8" wp14:editId="36CC4DE3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30" name="Imagem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4"/>
            </w:tblPr>
            <w:tblGrid>
              <w:gridCol w:w="2448"/>
            </w:tblGrid>
            <w:tr w:rsidR="007A6B25" w:rsidRPr="00B965ED" w:rsidTr="007A6B25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7A6B25" w:rsidRPr="00B965ED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7A6B25" w:rsidRPr="00B965ED" w:rsidRDefault="00E93B33" w:rsidP="007A6B25">
                        <w:sdt>
                          <w:sdtPr>
                            <w:alias w:val="Logotipo"/>
                            <w:tag w:val="Logotipo"/>
                            <w:id w:val="-1284192898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A6B25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6D4DFD8" wp14:editId="3F9C4E44">
                                  <wp:extent cx="733412" cy="86284"/>
                                  <wp:effectExtent l="0" t="0" r="0" b="9525"/>
                                  <wp:docPr id="23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12" cy="86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:rsidR="007A6B25" w:rsidRPr="00B965ED" w:rsidRDefault="007A6B25" w:rsidP="007A6B25"/>
                    </w:tc>
                  </w:tr>
                </w:tbl>
                <w:p w:rsidR="007A6B25" w:rsidRPr="00B965ED" w:rsidRDefault="007A6B25" w:rsidP="007A6B25"/>
              </w:tc>
            </w:tr>
            <w:tr w:rsidR="007A6B25" w:rsidRPr="00B965ED" w:rsidTr="007A6B25">
              <w:trPr>
                <w:trHeight w:hRule="exact" w:val="648"/>
                <w:jc w:val="center"/>
              </w:trPr>
              <w:sdt>
                <w:sdtPr>
                  <w:rPr>
                    <w:rFonts w:ascii="Leelawadee" w:hAnsi="Leelawadee" w:cs="Leelawadee"/>
                    <w:sz w:val="18"/>
                  </w:rPr>
                  <w:alias w:val="Seu nome"/>
                  <w:tag w:val=""/>
                  <w:id w:val="479279175"/>
                  <w:placeholder>
                    <w:docPart w:val="38F372B747BB4DC0B7C082CBA07D8022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595959" w:themeFill="text1" w:themeFillTint="A6"/>
                    </w:tcPr>
                    <w:p w:rsidR="007A6B25" w:rsidRPr="007A6B25" w:rsidRDefault="005760DE" w:rsidP="00890FF3">
                      <w:pPr>
                        <w:pStyle w:val="Nome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Leelawadee" w:hAnsi="Leelawadee" w:cs="Leelawadee"/>
                          <w:sz w:val="18"/>
                        </w:rPr>
                        <w:br/>
                        <w:t>Carlos A. Costa</w:t>
                      </w:r>
                    </w:p>
                  </w:tc>
                </w:sdtContent>
              </w:sdt>
            </w:tr>
            <w:tr w:rsidR="007A6B25" w:rsidRPr="00B965ED" w:rsidTr="007A6B25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7A6B25" w:rsidRPr="00714389" w:rsidRDefault="00E93B33" w:rsidP="007A6B25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1496297202"/>
                      <w:placeholder>
                        <w:docPart w:val="8D3A70426EBC4553BB0337B5ED0E6A49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-688147149"/>
                    <w:placeholder>
                      <w:docPart w:val="8A864FE534F645159B31F39706E1AE6E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7A6B25" w:rsidRPr="00B965ED" w:rsidRDefault="005760DE" w:rsidP="007A6B25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7A6B25" w:rsidRPr="00B965ED" w:rsidRDefault="007A6B25" w:rsidP="007A6B25">
                  <w:pPr>
                    <w:rPr>
                      <w:rStyle w:val="nfase"/>
                    </w:rPr>
                  </w:pPr>
                </w:p>
              </w:tc>
            </w:tr>
            <w:tr w:rsidR="007A6B25" w:rsidRPr="00B965ED" w:rsidTr="007A6B25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7A6B25" w:rsidRPr="00B965ED" w:rsidRDefault="00E93B33" w:rsidP="007A6B25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-1003973913"/>
                      <w:placeholder>
                        <w:docPart w:val="4FE630EBA26642C09C21BD76D9E3C76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7A6B25" w:rsidRPr="00B965ED" w:rsidRDefault="007A6B25" w:rsidP="007A6B25"/>
                <w:p w:rsidR="007A6B25" w:rsidRPr="00B965ED" w:rsidRDefault="007A6B25" w:rsidP="007A6B25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64384" behindDoc="0" locked="0" layoutInCell="1" allowOverlap="1" wp14:anchorId="6A7356A6" wp14:editId="65D0173D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33" name="Imagem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5"/>
            </w:tblPr>
            <w:tblGrid>
              <w:gridCol w:w="2448"/>
            </w:tblGrid>
            <w:tr w:rsidR="00DC5FD3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DC5FD3" w:rsidRPr="00B965ED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DC5FD3" w:rsidRPr="00B965ED" w:rsidRDefault="00E93B33">
                        <w:sdt>
                          <w:sdtPr>
                            <w:alias w:val="Logotipo"/>
                            <w:tag w:val="Logotipo"/>
                            <w:id w:val="-502362651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sdt>
                              <w:sdtPr>
                                <w:alias w:val="Logotipo"/>
                                <w:tag w:val="Logotipo"/>
                                <w:id w:val="1727952733"/>
                                <w:dataBinding w:prefixMappings="xmlns:ns0='http://schemas.microsoft.com/pics' " w:xpath="/ns0:mappings[1]/ns0:picture[1]" w:storeItemID="{1F1CC5FB-0D59-4A86-AC36-AEAC36E4A7D5}"/>
                                <w:picture/>
                              </w:sdtPr>
                              <w:sdtEndPr/>
                              <w:sdtContent>
                                <w:r w:rsidR="007A6B25">
                                  <w:rPr>
                                    <w:noProof/>
                                    <w:lang w:eastAsia="pt-BR"/>
                                  </w:rPr>
                                  <w:drawing>
                                    <wp:inline distT="0" distB="0" distL="0" distR="0" wp14:anchorId="7B185F71" wp14:editId="71125B8C">
                                      <wp:extent cx="733412" cy="86283"/>
                                      <wp:effectExtent l="0" t="0" r="0" b="9525"/>
                                      <wp:docPr id="43" name="Imagem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33412" cy="862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:rsidR="00DC5FD3" w:rsidRPr="00B965ED" w:rsidRDefault="00DC5FD3"/>
                    </w:tc>
                  </w:tr>
                </w:tbl>
                <w:p w:rsidR="00DC5FD3" w:rsidRPr="00B965ED" w:rsidRDefault="00DC5FD3"/>
              </w:tc>
            </w:tr>
            <w:tr w:rsidR="00DC5FD3" w:rsidRPr="00B965ED" w:rsidTr="007A6B25">
              <w:trPr>
                <w:trHeight w:hRule="exact" w:val="648"/>
                <w:jc w:val="center"/>
              </w:trPr>
              <w:sdt>
                <w:sdtPr>
                  <w:alias w:val="Seu nome"/>
                  <w:tag w:val=""/>
                  <w:id w:val="-464129947"/>
                  <w:placeholder>
                    <w:docPart w:val="399CACCE7140462DB47F74608E2E3D7A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595959" w:themeFill="text1" w:themeFillTint="A6"/>
                    </w:tcPr>
                    <w:p w:rsidR="00DC5FD3" w:rsidRPr="00B965ED" w:rsidRDefault="005760DE">
                      <w:pPr>
                        <w:pStyle w:val="Nome"/>
                      </w:pPr>
                      <w:r>
                        <w:br/>
                        <w:t>Carlos A. Costa</w:t>
                      </w:r>
                    </w:p>
                  </w:tc>
                </w:sdtContent>
              </w:sdt>
            </w:tr>
            <w:tr w:rsidR="007A6B25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7A6B25" w:rsidRPr="00714389" w:rsidRDefault="00E93B33" w:rsidP="007A6B25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-848329399"/>
                      <w:placeholder>
                        <w:docPart w:val="7141B77469BF430E9D76B4C5F36AA472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-1737462311"/>
                    <w:placeholder>
                      <w:docPart w:val="3A4430D558B74889B4C45933F08EA14B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7A6B25" w:rsidRPr="00B965ED" w:rsidRDefault="005760DE" w:rsidP="007A6B25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7A6B25" w:rsidRPr="00B965ED" w:rsidRDefault="007A6B25" w:rsidP="007A6B25">
                  <w:pPr>
                    <w:rPr>
                      <w:rStyle w:val="nfase"/>
                    </w:rPr>
                  </w:pPr>
                </w:p>
              </w:tc>
            </w:tr>
            <w:tr w:rsidR="007A6B25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7A6B25" w:rsidRPr="00B965ED" w:rsidRDefault="00E93B33" w:rsidP="007A6B25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1994993311"/>
                      <w:placeholder>
                        <w:docPart w:val="07F51C95761543558F4A931661A0A630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7A6B25" w:rsidRPr="00B965ED" w:rsidRDefault="007A6B25" w:rsidP="007A6B25"/>
                <w:p w:rsidR="007A6B25" w:rsidRPr="00B965ED" w:rsidRDefault="007A6B25" w:rsidP="007A6B25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66432" behindDoc="0" locked="0" layoutInCell="1" allowOverlap="1" wp14:anchorId="684F0078" wp14:editId="39D1EA1D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42" name="Imagem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bookmarkStart w:id="0" w:name="_GoBack"/>
        <w:bookmarkEnd w:id="0"/>
      </w:tr>
      <w:tr w:rsidR="00DC5FD3" w:rsidRPr="00B965ED">
        <w:trPr>
          <w:trHeight w:hRule="exact" w:val="5040"/>
        </w:trPr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6"/>
            </w:tblPr>
            <w:tblGrid>
              <w:gridCol w:w="2448"/>
            </w:tblGrid>
            <w:tr w:rsidR="00DC5FD3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DC5FD3" w:rsidRPr="00B965ED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DC5FD3" w:rsidRPr="00B965ED" w:rsidRDefault="00E93B33">
                        <w:sdt>
                          <w:sdtPr>
                            <w:rPr>
                              <w:noProof/>
                              <w:shd w:val="clear" w:color="auto" w:fill="EAD1BF" w:themeFill="accent2" w:themeFillTint="66"/>
                              <w:lang w:eastAsia="pt-BR"/>
                            </w:rPr>
                            <w:alias w:val="Logotipo"/>
                            <w:tag w:val="Logotipo"/>
                            <w:id w:val="609473351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64188B" w:rsidRPr="0064188B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450F314D" wp14:editId="72E33DD9">
                                  <wp:extent cx="809623" cy="95249"/>
                                  <wp:effectExtent l="0" t="0" r="0" b="635"/>
                                  <wp:docPr id="56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3" cy="95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:rsidR="00DC5FD3" w:rsidRPr="00B965ED" w:rsidRDefault="00DC5FD3"/>
                    </w:tc>
                  </w:tr>
                </w:tbl>
                <w:p w:rsidR="00DC5FD3" w:rsidRPr="00B965ED" w:rsidRDefault="00DC5FD3"/>
              </w:tc>
            </w:tr>
            <w:tr w:rsidR="00DC5FD3" w:rsidRPr="00B965ED" w:rsidTr="0064188B">
              <w:trPr>
                <w:trHeight w:hRule="exact" w:val="648"/>
                <w:jc w:val="center"/>
              </w:trPr>
              <w:tc>
                <w:tcPr>
                  <w:tcW w:w="2448" w:type="dxa"/>
                  <w:shd w:val="clear" w:color="auto" w:fill="404040" w:themeFill="text1" w:themeFillTint="BF"/>
                </w:tcPr>
                <w:p w:rsidR="0064188B" w:rsidRDefault="00E93B33">
                  <w:pPr>
                    <w:pStyle w:val="Nome"/>
                  </w:pPr>
                  <w:sdt>
                    <w:sdtPr>
                      <w:alias w:val="Seu nome"/>
                      <w:tag w:val=""/>
                      <w:id w:val="676844439"/>
                      <w:placeholder>
                        <w:docPart w:val="F5F36359118D484388AD36A03486B1B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5760DE">
                        <w:br/>
                        <w:t>Carlos A. Costa</w:t>
                      </w:r>
                    </w:sdtContent>
                  </w:sdt>
                </w:p>
                <w:p w:rsidR="00DC5FD3" w:rsidRPr="0064188B" w:rsidRDefault="00DC5FD3" w:rsidP="0064188B">
                  <w:pPr>
                    <w:jc w:val="center"/>
                  </w:pPr>
                </w:p>
              </w:tc>
            </w:tr>
            <w:tr w:rsidR="0064188B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64188B" w:rsidRPr="00714389" w:rsidRDefault="00E93B33" w:rsidP="0064188B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116198563"/>
                      <w:placeholder>
                        <w:docPart w:val="C588CB5C0F0149ECB415ACE3164FE80A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424309791"/>
                    <w:placeholder>
                      <w:docPart w:val="ACAECA87DB7B4C359AAD6BF4881124B6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64188B" w:rsidRPr="00B965ED" w:rsidRDefault="005760DE" w:rsidP="0064188B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64188B" w:rsidRPr="00B965ED" w:rsidRDefault="0064188B" w:rsidP="0064188B">
                  <w:pPr>
                    <w:rPr>
                      <w:rStyle w:val="nfase"/>
                    </w:rPr>
                  </w:pPr>
                </w:p>
              </w:tc>
            </w:tr>
            <w:tr w:rsidR="0064188B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64188B" w:rsidRPr="00B965ED" w:rsidRDefault="00E93B33" w:rsidP="0064188B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643707937"/>
                      <w:placeholder>
                        <w:docPart w:val="C9C005A07662478599F042FB84D77B8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64188B" w:rsidRPr="00B965ED" w:rsidRDefault="0064188B" w:rsidP="0064188B"/>
                <w:p w:rsidR="0064188B" w:rsidRPr="00B965ED" w:rsidRDefault="0064188B" w:rsidP="0064188B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68480" behindDoc="0" locked="0" layoutInCell="1" allowOverlap="1" wp14:anchorId="12C896BC" wp14:editId="344B692A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7"/>
            </w:tblPr>
            <w:tblGrid>
              <w:gridCol w:w="2448"/>
            </w:tblGrid>
            <w:tr w:rsidR="00DC5FD3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DC5FD3" w:rsidRPr="00B965ED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DC5FD3" w:rsidRPr="00B965ED" w:rsidRDefault="00E93B33">
                        <w:sdt>
                          <w:sdtPr>
                            <w:rPr>
                              <w:noProof/>
                              <w:shd w:val="clear" w:color="auto" w:fill="EAD1BF" w:themeFill="accent2" w:themeFillTint="66"/>
                              <w:lang w:eastAsia="pt-BR"/>
                            </w:rPr>
                            <w:alias w:val="Logotipo"/>
                            <w:tag w:val="Logotipo"/>
                            <w:id w:val="2045940623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64188B" w:rsidRPr="0064188B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4C0E32F2" wp14:editId="57C53AB7">
                                  <wp:extent cx="809623" cy="95249"/>
                                  <wp:effectExtent l="0" t="0" r="0" b="635"/>
                                  <wp:docPr id="57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3" cy="95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:rsidR="00DC5FD3" w:rsidRPr="00B965ED" w:rsidRDefault="00DC5FD3"/>
                    </w:tc>
                  </w:tr>
                </w:tbl>
                <w:p w:rsidR="00DC5FD3" w:rsidRPr="00B965ED" w:rsidRDefault="00DC5FD3"/>
              </w:tc>
            </w:tr>
            <w:tr w:rsidR="00DC5FD3" w:rsidRPr="00B965ED" w:rsidTr="0064188B">
              <w:trPr>
                <w:trHeight w:hRule="exact" w:val="648"/>
                <w:jc w:val="center"/>
              </w:trPr>
              <w:sdt>
                <w:sdtPr>
                  <w:alias w:val="Seu nome"/>
                  <w:tag w:val=""/>
                  <w:id w:val="1898700527"/>
                  <w:placeholder>
                    <w:docPart w:val="4D8B56AA4EC84D1AA6FACD0BE2A443B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404040" w:themeFill="text1" w:themeFillTint="BF"/>
                    </w:tcPr>
                    <w:p w:rsidR="00DC5FD3" w:rsidRPr="00B965ED" w:rsidRDefault="005760DE">
                      <w:pPr>
                        <w:pStyle w:val="Nome"/>
                      </w:pPr>
                      <w:r>
                        <w:br/>
                        <w:t>Carlos A. Costa</w:t>
                      </w:r>
                    </w:p>
                  </w:tc>
                </w:sdtContent>
              </w:sdt>
            </w:tr>
            <w:tr w:rsidR="0064188B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64188B" w:rsidRPr="00714389" w:rsidRDefault="00E93B33" w:rsidP="0064188B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1626962446"/>
                      <w:placeholder>
                        <w:docPart w:val="97395AC5C8494EA7896A16B5BE7B3D9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-875463836"/>
                    <w:placeholder>
                      <w:docPart w:val="9F1646AA80804095A696F948057D4D1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64188B" w:rsidRPr="00B965ED" w:rsidRDefault="005760DE" w:rsidP="0064188B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64188B" w:rsidRPr="00B965ED" w:rsidRDefault="0064188B" w:rsidP="0064188B">
                  <w:pPr>
                    <w:rPr>
                      <w:rStyle w:val="nfase"/>
                    </w:rPr>
                  </w:pPr>
                </w:p>
              </w:tc>
            </w:tr>
            <w:tr w:rsidR="0064188B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64188B" w:rsidRPr="00B965ED" w:rsidRDefault="00E93B33" w:rsidP="0064188B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23149525"/>
                      <w:placeholder>
                        <w:docPart w:val="EF966D8B93364862A9282282D013B96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64188B" w:rsidRPr="00B965ED" w:rsidRDefault="0064188B" w:rsidP="0064188B"/>
                <w:p w:rsidR="0064188B" w:rsidRPr="00B965ED" w:rsidRDefault="0064188B" w:rsidP="0064188B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70528" behindDoc="0" locked="0" layoutInCell="1" allowOverlap="1" wp14:anchorId="446A5F4A" wp14:editId="3FD6676F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49" name="Imagem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8"/>
            </w:tblPr>
            <w:tblGrid>
              <w:gridCol w:w="2448"/>
            </w:tblGrid>
            <w:tr w:rsidR="00DC5FD3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DC5FD3" w:rsidRPr="00B965ED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DC5FD3" w:rsidRPr="00B965ED" w:rsidRDefault="00E93B33">
                        <w:sdt>
                          <w:sdtPr>
                            <w:rPr>
                              <w:noProof/>
                              <w:shd w:val="clear" w:color="auto" w:fill="EAD1BF" w:themeFill="accent2" w:themeFillTint="66"/>
                              <w:lang w:eastAsia="pt-BR"/>
                            </w:rPr>
                            <w:alias w:val="Logotipo"/>
                            <w:tag w:val="Logotipo"/>
                            <w:id w:val="-1973975149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64188B" w:rsidRPr="0064188B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1F4AE717" wp14:editId="17902810">
                                  <wp:extent cx="809623" cy="95249"/>
                                  <wp:effectExtent l="0" t="0" r="0" b="635"/>
                                  <wp:docPr id="58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3" cy="95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:rsidR="00DC5FD3" w:rsidRPr="00B965ED" w:rsidRDefault="00DC5FD3"/>
                    </w:tc>
                  </w:tr>
                </w:tbl>
                <w:p w:rsidR="00DC5FD3" w:rsidRPr="00B965ED" w:rsidRDefault="00DC5FD3"/>
              </w:tc>
            </w:tr>
            <w:tr w:rsidR="00DC5FD3" w:rsidRPr="00B965ED" w:rsidTr="0064188B">
              <w:trPr>
                <w:trHeight w:hRule="exact" w:val="648"/>
                <w:jc w:val="center"/>
              </w:trPr>
              <w:sdt>
                <w:sdtPr>
                  <w:alias w:val="Seu nome"/>
                  <w:tag w:val=""/>
                  <w:id w:val="1405955765"/>
                  <w:placeholder>
                    <w:docPart w:val="886811F5FBCF4547B238F3944FB4A937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404040" w:themeFill="text1" w:themeFillTint="BF"/>
                    </w:tcPr>
                    <w:p w:rsidR="00DC5FD3" w:rsidRPr="00B965ED" w:rsidRDefault="005760DE">
                      <w:pPr>
                        <w:pStyle w:val="Nome"/>
                      </w:pPr>
                      <w:r>
                        <w:br/>
                        <w:t>Carlos A. Costa</w:t>
                      </w:r>
                    </w:p>
                  </w:tc>
                </w:sdtContent>
              </w:sdt>
            </w:tr>
            <w:tr w:rsidR="0064188B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64188B" w:rsidRPr="00714389" w:rsidRDefault="00E93B33" w:rsidP="0064188B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1194571080"/>
                      <w:placeholder>
                        <w:docPart w:val="050908B35F0F4B73B09B8A090D08800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-2358105"/>
                    <w:placeholder>
                      <w:docPart w:val="263304335251405A912C59E1857E6BCB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64188B" w:rsidRPr="00B965ED" w:rsidRDefault="005760DE" w:rsidP="0064188B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64188B" w:rsidRPr="00B965ED" w:rsidRDefault="0064188B" w:rsidP="0064188B">
                  <w:pPr>
                    <w:rPr>
                      <w:rStyle w:val="nfase"/>
                    </w:rPr>
                  </w:pPr>
                </w:p>
              </w:tc>
            </w:tr>
            <w:tr w:rsidR="0064188B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64188B" w:rsidRPr="00B965ED" w:rsidRDefault="00E93B33" w:rsidP="0064188B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-1102795861"/>
                      <w:placeholder>
                        <w:docPart w:val="535AEB62D2A5420F9501DAEFD3682AB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64188B" w:rsidRPr="00B965ED" w:rsidRDefault="0064188B" w:rsidP="0064188B"/>
                <w:p w:rsidR="0064188B" w:rsidRPr="00B965ED" w:rsidRDefault="0064188B" w:rsidP="0064188B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72576" behindDoc="0" locked="0" layoutInCell="1" allowOverlap="1" wp14:anchorId="105DA4F7" wp14:editId="738E3F37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50" name="Imagem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9"/>
            </w:tblPr>
            <w:tblGrid>
              <w:gridCol w:w="2448"/>
            </w:tblGrid>
            <w:tr w:rsidR="00DC5FD3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DC5FD3" w:rsidRPr="00B965ED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DC5FD3" w:rsidRPr="00B965ED" w:rsidRDefault="00E93B33">
                        <w:sdt>
                          <w:sdtPr>
                            <w:rPr>
                              <w:noProof/>
                              <w:shd w:val="clear" w:color="auto" w:fill="EAD1BF" w:themeFill="accent2" w:themeFillTint="66"/>
                              <w:lang w:eastAsia="pt-BR"/>
                            </w:rPr>
                            <w:alias w:val="Logotipo"/>
                            <w:tag w:val="Logotipo"/>
                            <w:id w:val="-1283344048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64188B" w:rsidRPr="0064188B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331C169E" wp14:editId="579C8C21">
                                  <wp:extent cx="809623" cy="95249"/>
                                  <wp:effectExtent l="0" t="0" r="0" b="635"/>
                                  <wp:docPr id="59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3" cy="95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:rsidR="00DC5FD3" w:rsidRPr="00B965ED" w:rsidRDefault="00DC5FD3"/>
                    </w:tc>
                  </w:tr>
                </w:tbl>
                <w:p w:rsidR="00DC5FD3" w:rsidRPr="00B965ED" w:rsidRDefault="00DC5FD3"/>
              </w:tc>
            </w:tr>
            <w:tr w:rsidR="00DC5FD3" w:rsidRPr="00B965ED" w:rsidTr="0064188B">
              <w:trPr>
                <w:trHeight w:hRule="exact" w:val="648"/>
                <w:jc w:val="center"/>
              </w:trPr>
              <w:sdt>
                <w:sdtPr>
                  <w:alias w:val="Seu nome"/>
                  <w:tag w:val=""/>
                  <w:id w:val="-406374664"/>
                  <w:placeholder>
                    <w:docPart w:val="9DD95F0E72CA4BA0BAAF34F49958BC8D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404040" w:themeFill="text1" w:themeFillTint="BF"/>
                    </w:tcPr>
                    <w:p w:rsidR="00DC5FD3" w:rsidRPr="00B965ED" w:rsidRDefault="005760DE">
                      <w:pPr>
                        <w:pStyle w:val="Nome"/>
                      </w:pPr>
                      <w:r>
                        <w:br/>
                        <w:t>Carlos A. Costa</w:t>
                      </w:r>
                    </w:p>
                  </w:tc>
                </w:sdtContent>
              </w:sdt>
            </w:tr>
            <w:tr w:rsidR="0064188B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64188B" w:rsidRPr="00714389" w:rsidRDefault="00E93B33" w:rsidP="0064188B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490990653"/>
                      <w:placeholder>
                        <w:docPart w:val="CEEFBD86CB7E4A08A4B856A84884FF59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1395863931"/>
                    <w:placeholder>
                      <w:docPart w:val="95A2AD5F522B4492BCF51420F42C9E8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64188B" w:rsidRPr="00B965ED" w:rsidRDefault="005760DE" w:rsidP="0064188B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64188B" w:rsidRPr="00B965ED" w:rsidRDefault="0064188B" w:rsidP="0064188B">
                  <w:pPr>
                    <w:rPr>
                      <w:rStyle w:val="nfase"/>
                    </w:rPr>
                  </w:pPr>
                </w:p>
              </w:tc>
            </w:tr>
            <w:tr w:rsidR="0064188B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64188B" w:rsidRPr="00B965ED" w:rsidRDefault="00E93B33" w:rsidP="0064188B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-1873060056"/>
                      <w:placeholder>
                        <w:docPart w:val="CE32E1BFE80240FAB84AC0A1AB66735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64188B" w:rsidRPr="00B965ED" w:rsidRDefault="0064188B" w:rsidP="0064188B"/>
                <w:p w:rsidR="0064188B" w:rsidRPr="00B965ED" w:rsidRDefault="0064188B" w:rsidP="0064188B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74624" behindDoc="0" locked="0" layoutInCell="1" allowOverlap="1" wp14:anchorId="2BB8BAF0" wp14:editId="68E840B5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51" name="Imagem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10"/>
            </w:tblPr>
            <w:tblGrid>
              <w:gridCol w:w="2448"/>
            </w:tblGrid>
            <w:tr w:rsidR="00DC5FD3" w:rsidRPr="00B965ED" w:rsidTr="00A62CF6">
              <w:trPr>
                <w:trHeight w:hRule="exact" w:val="1944"/>
                <w:jc w:val="center"/>
              </w:trPr>
              <w:tc>
                <w:tcPr>
                  <w:tcW w:w="2448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DC5FD3" w:rsidRPr="00B965ED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DC5FD3" w:rsidRPr="00B965ED" w:rsidRDefault="00E93B33">
                        <w:sdt>
                          <w:sdtPr>
                            <w:rPr>
                              <w:noProof/>
                              <w:shd w:val="clear" w:color="auto" w:fill="EAD1BF" w:themeFill="accent2" w:themeFillTint="66"/>
                              <w:lang w:eastAsia="pt-BR"/>
                            </w:rPr>
                            <w:alias w:val="Logotipo"/>
                            <w:tag w:val="Logotipo"/>
                            <w:id w:val="-454408391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64188B" w:rsidRPr="0064188B">
                              <w:rPr>
                                <w:noProof/>
                                <w:shd w:val="clear" w:color="auto" w:fill="EAD1BF" w:themeFill="accent2" w:themeFillTint="66"/>
                                <w:lang w:eastAsia="pt-BR"/>
                              </w:rPr>
                              <w:drawing>
                                <wp:inline distT="0" distB="0" distL="0" distR="0" wp14:anchorId="31075073" wp14:editId="00A60673">
                                  <wp:extent cx="809623" cy="95249"/>
                                  <wp:effectExtent l="0" t="0" r="0" b="635"/>
                                  <wp:docPr id="60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3" cy="95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:rsidR="00DC5FD3" w:rsidRPr="00B965ED" w:rsidRDefault="00DC5FD3"/>
                    </w:tc>
                  </w:tr>
                </w:tbl>
                <w:p w:rsidR="00DC5FD3" w:rsidRPr="00B965ED" w:rsidRDefault="00DC5FD3"/>
              </w:tc>
            </w:tr>
            <w:tr w:rsidR="00DC5FD3" w:rsidRPr="00B965ED" w:rsidTr="0064188B">
              <w:trPr>
                <w:trHeight w:hRule="exact" w:val="648"/>
                <w:jc w:val="center"/>
              </w:trPr>
              <w:sdt>
                <w:sdtPr>
                  <w:alias w:val="Seu nome"/>
                  <w:tag w:val=""/>
                  <w:id w:val="2045251435"/>
                  <w:placeholder>
                    <w:docPart w:val="6729CFC4A34C44F690CCAA7938B8ACF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448" w:type="dxa"/>
                      <w:shd w:val="clear" w:color="auto" w:fill="404040" w:themeFill="text1" w:themeFillTint="BF"/>
                    </w:tcPr>
                    <w:p w:rsidR="00DC5FD3" w:rsidRPr="00B965ED" w:rsidRDefault="005760DE">
                      <w:pPr>
                        <w:pStyle w:val="Nome"/>
                      </w:pPr>
                      <w:r>
                        <w:br/>
                        <w:t>Carlos A. Costa</w:t>
                      </w:r>
                    </w:p>
                  </w:tc>
                </w:sdtContent>
              </w:sdt>
            </w:tr>
            <w:tr w:rsidR="0064188B" w:rsidRPr="00B965ED" w:rsidTr="00A62CF6">
              <w:trPr>
                <w:trHeight w:hRule="exact" w:val="504"/>
                <w:jc w:val="center"/>
              </w:trPr>
              <w:tc>
                <w:tcPr>
                  <w:tcW w:w="2448" w:type="dxa"/>
                </w:tcPr>
                <w:p w:rsidR="0064188B" w:rsidRPr="00714389" w:rsidRDefault="00E93B33" w:rsidP="0064188B">
                  <w:pPr>
                    <w:pStyle w:val="Ttulo"/>
                    <w:rPr>
                      <w:rFonts w:ascii="Calibri" w:eastAsia="Times New Roman" w:hAnsi="Calibri" w:cs="Times New Roman"/>
                      <w:color w:val="577188"/>
                      <w14:ligatures w14:val="none"/>
                      <w14:numForm w14:val="default"/>
                    </w:rPr>
                  </w:pPr>
                  <w:sdt>
                    <w:sdtPr>
                      <w:rPr>
                        <w:rFonts w:ascii="Calibri" w:eastAsia="Times New Roman" w:hAnsi="Calibri" w:cs="Times New Roman"/>
                        <w:color w:val="577188"/>
                        <w14:ligatures w14:val="none"/>
                        <w14:numForm w14:val="default"/>
                      </w:rPr>
                      <w:alias w:val="Título"/>
                      <w:tag w:val=""/>
                      <w:id w:val="-1902669437"/>
                      <w:placeholder>
                        <w:docPart w:val="034BF67EF35F4DBB8E55C281EF114AD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5760DE">
                        <w:rPr>
                          <w:rFonts w:ascii="Calibri" w:eastAsia="Times New Roman" w:hAnsi="Calibri" w:cs="Times New Roman"/>
                          <w:color w:val="577188"/>
                          <w14:ligatures w14:val="none"/>
                          <w14:numForm w14:val="default"/>
                        </w:rPr>
                        <w:t>CEO – presidente</w:t>
                      </w:r>
                    </w:sdtContent>
                  </w:sdt>
                </w:p>
                <w:sdt>
                  <w:sdtPr>
                    <w:rPr>
                      <w:rFonts w:ascii="Calibri" w:eastAsia="Calibri" w:hAnsi="Calibri" w:cs="Times New Roman"/>
                      <w:color w:val="888F96" w:themeColor="text2" w:themeTint="80"/>
                      <w14:ligatures w14:val="none"/>
                      <w14:numForm w14:val="default"/>
                    </w:rPr>
                    <w:alias w:val="Email"/>
                    <w:tag w:val=""/>
                    <w:id w:val="-1423243965"/>
                    <w:placeholder>
                      <w:docPart w:val="72A5BB6E61CC40BE9BC6CB06B31042E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:rsidR="0064188B" w:rsidRPr="00B965ED" w:rsidRDefault="005760DE" w:rsidP="0064188B">
                      <w:pPr>
                        <w:rPr>
                          <w:rStyle w:val="nfas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888F96" w:themeColor="text2" w:themeTint="80"/>
                          <w14:ligatures w14:val="none"/>
                          <w14:numForm w14:val="default"/>
                        </w:rPr>
                        <w:t>ID: 001</w:t>
                      </w:r>
                    </w:p>
                  </w:sdtContent>
                </w:sdt>
                <w:p w:rsidR="0064188B" w:rsidRPr="00B965ED" w:rsidRDefault="0064188B" w:rsidP="0064188B">
                  <w:pPr>
                    <w:rPr>
                      <w:rStyle w:val="nfase"/>
                    </w:rPr>
                  </w:pPr>
                </w:p>
              </w:tc>
            </w:tr>
            <w:tr w:rsidR="0064188B" w:rsidRPr="00B965ED" w:rsidTr="00A62CF6">
              <w:trPr>
                <w:trHeight w:hRule="exact" w:val="1368"/>
                <w:jc w:val="center"/>
              </w:trPr>
              <w:tc>
                <w:tcPr>
                  <w:tcW w:w="2448" w:type="dxa"/>
                </w:tcPr>
                <w:p w:rsidR="0064188B" w:rsidRPr="00B965ED" w:rsidRDefault="00E93B33" w:rsidP="0064188B">
                  <w:sdt>
                    <w:sdtPr>
                      <w:rPr>
                        <w:iCs/>
                        <w:color w:val="595959" w:themeColor="text1" w:themeTint="A6"/>
                      </w:rPr>
                      <w:alias w:val="Endereço"/>
                      <w:tag w:val=""/>
                      <w:id w:val="684021378"/>
                      <w:placeholder>
                        <w:docPart w:val="0C196043811C4C2D8B3A3FFD185BC04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iCs w:val="0"/>
                        <w:color w:val="577188" w:themeColor="accent1" w:themeShade="BF"/>
                      </w:rPr>
                    </w:sdtEndPr>
                    <w:sdtContent>
                      <w:r w:rsidR="005760DE">
                        <w:rPr>
                          <w:iCs/>
                          <w:color w:val="595959" w:themeColor="text1" w:themeTint="A6"/>
                        </w:rPr>
                        <w:t>caca_filho2100@hotmail.com</w:t>
                      </w:r>
                    </w:sdtContent>
                  </w:sdt>
                </w:p>
                <w:p w:rsidR="0064188B" w:rsidRPr="00B965ED" w:rsidRDefault="0064188B" w:rsidP="0064188B"/>
                <w:p w:rsidR="0064188B" w:rsidRPr="00B965ED" w:rsidRDefault="0064188B" w:rsidP="0064188B">
                  <w:r>
                    <w:rPr>
                      <w:noProof/>
                      <w:lang w:eastAsia="pt-BR"/>
                      <w14:ligatures w14:val="none"/>
                      <w14:numForm w14:val="default"/>
                    </w:rPr>
                    <w:drawing>
                      <wp:anchor distT="0" distB="0" distL="114300" distR="114300" simplePos="0" relativeHeight="251676672" behindDoc="0" locked="0" layoutInCell="1" allowOverlap="1" wp14:anchorId="05314316" wp14:editId="4DE74ADB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176530</wp:posOffset>
                        </wp:positionV>
                        <wp:extent cx="952500" cy="214630"/>
                        <wp:effectExtent l="0" t="0" r="0" b="0"/>
                        <wp:wrapNone/>
                        <wp:docPr id="52" name="Imagem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et amigo crachá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214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             </w:t>
                  </w:r>
                  <w:r w:rsidRPr="008105F5">
                    <w:rPr>
                      <w:color w:val="000000" w:themeColor="text1"/>
                    </w:rPr>
                    <w:t>Projeto</w:t>
                  </w:r>
                </w:p>
              </w:tc>
            </w:tr>
          </w:tbl>
          <w:p w:rsidR="00DC5FD3" w:rsidRPr="00B965ED" w:rsidRDefault="00DC5FD3"/>
        </w:tc>
      </w:tr>
    </w:tbl>
    <w:p w:rsidR="00DC5FD3" w:rsidRPr="00B965ED" w:rsidRDefault="00DC5FD3"/>
    <w:sectPr w:rsidR="00DC5FD3" w:rsidRPr="00B965ED" w:rsidSect="006B5033">
      <w:headerReference w:type="default" r:id="rId12"/>
      <w:pgSz w:w="16839" w:h="11907" w:orient="landscape" w:code="9"/>
      <w:pgMar w:top="1080" w:right="720" w:bottom="432" w:left="720" w:header="403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33" w:rsidRDefault="00E93B33">
      <w:r>
        <w:separator/>
      </w:r>
    </w:p>
  </w:endnote>
  <w:endnote w:type="continuationSeparator" w:id="0">
    <w:p w:rsidR="00E93B33" w:rsidRDefault="00E9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33" w:rsidRDefault="00E93B33">
      <w:r>
        <w:separator/>
      </w:r>
    </w:p>
  </w:footnote>
  <w:footnote w:type="continuationSeparator" w:id="0">
    <w:p w:rsidR="00E93B33" w:rsidRDefault="00E9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4917037"/>
      <w:placeholder>
        <w:docPart w:val="A1A26D2F73B848BEB35E58CD302CD15A"/>
      </w:placeholder>
      <w:temporary/>
      <w:showingPlcHdr/>
      <w:text/>
    </w:sdtPr>
    <w:sdtEndPr/>
    <w:sdtContent>
      <w:p w:rsidR="00DC5FD3" w:rsidRPr="00A62CF6" w:rsidRDefault="00DB6BF9">
        <w:pPr>
          <w:pStyle w:val="Cabealho"/>
        </w:pPr>
        <w:r w:rsidRPr="000E7232">
          <w:t>Observação: após adicionar informações em um campo (como o seu cargo), pressione Tab para ir até o próximo campo. Depois disso, suas informações aparecerão automaticamente nos outros cartões da página. Para adicionar o seu logotipo, exclua o logotipo de espaço reservado de um cartão. Em seguida, clique no ícone no centro do espaço reservado para selecionar o arquivo de imagem do logotipo. Após adicionar o logotipo, clique em qualquer outro lugar da página, e o seu logotipo aparecerá em todos os cartões.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92"/>
    <w:rsid w:val="00085FE8"/>
    <w:rsid w:val="001C3BDE"/>
    <w:rsid w:val="003532A3"/>
    <w:rsid w:val="00425FB9"/>
    <w:rsid w:val="00454B4F"/>
    <w:rsid w:val="005760DE"/>
    <w:rsid w:val="006151AB"/>
    <w:rsid w:val="006350E2"/>
    <w:rsid w:val="0064188B"/>
    <w:rsid w:val="006B5033"/>
    <w:rsid w:val="006D5379"/>
    <w:rsid w:val="00714389"/>
    <w:rsid w:val="007A6B25"/>
    <w:rsid w:val="008105F5"/>
    <w:rsid w:val="00864A96"/>
    <w:rsid w:val="00890FF3"/>
    <w:rsid w:val="00A62CF6"/>
    <w:rsid w:val="00AC2F98"/>
    <w:rsid w:val="00B2330B"/>
    <w:rsid w:val="00B965ED"/>
    <w:rsid w:val="00C170F6"/>
    <w:rsid w:val="00C859D3"/>
    <w:rsid w:val="00CC5385"/>
    <w:rsid w:val="00CC53FE"/>
    <w:rsid w:val="00D82EA4"/>
    <w:rsid w:val="00DB6BF9"/>
    <w:rsid w:val="00DC5FD3"/>
    <w:rsid w:val="00E5076F"/>
    <w:rsid w:val="00E93B33"/>
    <w:rsid w:val="00EB3DB8"/>
    <w:rsid w:val="00F319F7"/>
    <w:rsid w:val="00F77B92"/>
    <w:rsid w:val="00FC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D035CB-43A2-4304-9A14-FBC7DE39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77188" w:themeColor="accent1" w:themeShade="BF"/>
        <w:sz w:val="16"/>
        <w:szCs w:val="16"/>
        <w:lang w:val="pt-B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16"/>
      <w14:ligatures w14:val="standardContextual"/>
      <w14:numForm w14:val="oldSty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1"/>
    <w:unhideWhenUsed/>
    <w:qFormat/>
    <w:rPr>
      <w:i w:val="0"/>
      <w:iCs/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Pr>
      <w:lang w:val="pt-BR"/>
    </w:rPr>
  </w:style>
  <w:style w:type="paragraph" w:styleId="Cabealho">
    <w:name w:val="header"/>
    <w:basedOn w:val="Normal"/>
    <w:link w:val="CabealhoChar"/>
    <w:uiPriority w:val="99"/>
    <w:unhideWhenUsed/>
  </w:style>
  <w:style w:type="character" w:customStyle="1" w:styleId="CabealhoChar">
    <w:name w:val="Cabeçalho Char"/>
    <w:basedOn w:val="Fontepargpadro"/>
    <w:link w:val="Cabealho"/>
    <w:uiPriority w:val="99"/>
    <w:rPr>
      <w:lang w:val="pt-BR"/>
    </w:rPr>
  </w:style>
  <w:style w:type="paragraph" w:customStyle="1" w:styleId="Nome">
    <w:name w:val="Nome"/>
    <w:basedOn w:val="Normal"/>
    <w:qFormat/>
    <w:pPr>
      <w:spacing w:before="40" w:after="40" w:line="216" w:lineRule="auto"/>
    </w:pPr>
    <w:rPr>
      <w:caps/>
      <w:color w:val="FFFFFF" w:themeColor="background1"/>
      <w:spacing w:val="20"/>
      <w:sz w:val="24"/>
    </w:r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paragraph" w:styleId="Ttulo">
    <w:name w:val="Title"/>
    <w:basedOn w:val="Normal"/>
    <w:next w:val="Normal"/>
    <w:link w:val="TtuloChar"/>
    <w:qFormat/>
    <w:pPr>
      <w:spacing w:before="80"/>
    </w:pPr>
    <w:rPr>
      <w:rFonts w:eastAsiaTheme="majorEastAsia" w:cstheme="majorBidi"/>
      <w:caps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rPr>
      <w:rFonts w:eastAsiaTheme="majorEastAsia" w:cstheme="majorBidi"/>
      <w:caps/>
      <w:spacing w:val="5"/>
      <w:kern w:val="28"/>
      <w:szCs w:val="52"/>
      <w:lang w:val="pt-BR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B2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B25"/>
    <w:rPr>
      <w:rFonts w:ascii="Segoe UI" w:hAnsi="Segoe UI" w:cs="Segoe UI"/>
      <w:kern w:val="16"/>
      <w:sz w:val="18"/>
      <w:szCs w:val="18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.filho\AppData\Roaming\Microsoft\Templates\Cart&#245;es%20de%20Visita%20(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77B9A34F5B496D9CADC3F980095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7D1D07-0F05-4BC5-A816-8840116E577F}"/>
      </w:docPartPr>
      <w:docPartBody>
        <w:p w:rsidR="00B76FC0" w:rsidRDefault="00AB44F7">
          <w:pPr>
            <w:pStyle w:val="3677B9A34F5B496D9CADC3F98009571D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D01B4B040FC9472E9098464D88C56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1E0D87-2422-4546-9D40-8094E3C354E2}"/>
      </w:docPartPr>
      <w:docPartBody>
        <w:p w:rsidR="00B76FC0" w:rsidRDefault="00AB44F7">
          <w:pPr>
            <w:pStyle w:val="D01B4B040FC9472E9098464D88C567B7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2CB2A85723A440CE9EFD15D17B478E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FC00D-45BB-4A9E-ABD6-90370461AB40}"/>
      </w:docPartPr>
      <w:docPartBody>
        <w:p w:rsidR="00B76FC0" w:rsidRDefault="00AB44F7">
          <w:pPr>
            <w:pStyle w:val="2CB2A85723A440CE9EFD15D17B478E79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9534646A10C047F099BEA549CCC867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E226F0-37F2-4C16-AEC0-A8FA3D72E8DA}"/>
      </w:docPartPr>
      <w:docPartBody>
        <w:p w:rsidR="00B76FC0" w:rsidRDefault="00AB44F7">
          <w:pPr>
            <w:pStyle w:val="9534646A10C047F099BEA549CCC86767"/>
          </w:pPr>
          <w:r w:rsidRPr="00E5076F">
            <w:t>[Endereço]</w:t>
          </w:r>
        </w:p>
      </w:docPartBody>
    </w:docPart>
    <w:docPart>
      <w:docPartPr>
        <w:name w:val="A1A26D2F73B848BEB35E58CD302CD1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178CA-B2D9-4E88-BB8F-B24D2294489C}"/>
      </w:docPartPr>
      <w:docPartBody>
        <w:p w:rsidR="00B76FC0" w:rsidRDefault="00AB44F7">
          <w:pPr>
            <w:pStyle w:val="A1A26D2F73B848BEB35E58CD302CD15A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399CACCE7140462DB47F74608E2E3D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B898FA-93B8-40AD-B2EE-DD3440485163}"/>
      </w:docPartPr>
      <w:docPartBody>
        <w:p w:rsidR="00B76FC0" w:rsidRDefault="00AB44F7">
          <w:pPr>
            <w:pStyle w:val="399CACCE7140462DB47F74608E2E3D7A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F5F36359118D484388AD36A03486B1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766EC-16A3-4330-B560-9F53977882D4}"/>
      </w:docPartPr>
      <w:docPartBody>
        <w:p w:rsidR="00B76FC0" w:rsidRDefault="00AB44F7">
          <w:pPr>
            <w:pStyle w:val="F5F36359118D484388AD36A03486B1B1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4D8B56AA4EC84D1AA6FACD0BE2A44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4210CE-1CCC-4999-A040-12755E76CFD8}"/>
      </w:docPartPr>
      <w:docPartBody>
        <w:p w:rsidR="00B76FC0" w:rsidRDefault="00AB44F7">
          <w:pPr>
            <w:pStyle w:val="4D8B56AA4EC84D1AA6FACD0BE2A443B9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886811F5FBCF4547B238F3944FB4A9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D41398-2ACE-471E-940B-FF129CBA7D98}"/>
      </w:docPartPr>
      <w:docPartBody>
        <w:p w:rsidR="00B76FC0" w:rsidRDefault="00AB44F7">
          <w:pPr>
            <w:pStyle w:val="886811F5FBCF4547B238F3944FB4A937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9DD95F0E72CA4BA0BAAF34F49958B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E19815-7865-476F-9961-F3D2F3EC7132}"/>
      </w:docPartPr>
      <w:docPartBody>
        <w:p w:rsidR="00B76FC0" w:rsidRDefault="00AB44F7">
          <w:pPr>
            <w:pStyle w:val="9DD95F0E72CA4BA0BAAF34F49958BC8D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6729CFC4A34C44F690CCAA7938B8AC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7E3A9D-6DDA-44E2-B1BE-6D81CE4CD75D}"/>
      </w:docPartPr>
      <w:docPartBody>
        <w:p w:rsidR="00B76FC0" w:rsidRDefault="00AB44F7">
          <w:pPr>
            <w:pStyle w:val="6729CFC4A34C44F690CCAA7938B8ACFC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61A80A6EA7634E8D982C01CB1B994F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D388A1-06D4-4989-9BEC-6DE75B9E44A7}"/>
      </w:docPartPr>
      <w:docPartBody>
        <w:p w:rsidR="00B76FC0" w:rsidRDefault="00823839" w:rsidP="00823839">
          <w:pPr>
            <w:pStyle w:val="61A80A6EA7634E8D982C01CB1B994F07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B5A5BBCF3F194DEB84531058833E1A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60488C-1A8F-4B57-B68E-7D1E947B422D}"/>
      </w:docPartPr>
      <w:docPartBody>
        <w:p w:rsidR="00B76FC0" w:rsidRDefault="00823839" w:rsidP="00823839">
          <w:pPr>
            <w:pStyle w:val="B5A5BBCF3F194DEB84531058833E1A24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CDF5596C7C2C4476B1FADC642E4EAF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17ADF-BFF7-4623-990E-55E80C0C99DB}"/>
      </w:docPartPr>
      <w:docPartBody>
        <w:p w:rsidR="00B76FC0" w:rsidRDefault="00823839" w:rsidP="00823839">
          <w:pPr>
            <w:pStyle w:val="CDF5596C7C2C4476B1FADC642E4EAF22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0CE2B82A4A054E77BB4ADC76FEC863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56D41E-FBCA-48D3-B301-D67ADFDE7F10}"/>
      </w:docPartPr>
      <w:docPartBody>
        <w:p w:rsidR="00B76FC0" w:rsidRDefault="00823839" w:rsidP="00823839">
          <w:pPr>
            <w:pStyle w:val="0CE2B82A4A054E77BB4ADC76FEC863FB"/>
          </w:pPr>
          <w:r w:rsidRPr="00E5076F">
            <w:t>[Endereço]</w:t>
          </w:r>
        </w:p>
      </w:docPartBody>
    </w:docPart>
    <w:docPart>
      <w:docPartPr>
        <w:name w:val="F668D5FE65B2464AB2CBDFBFAAA611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F918FD-78FF-41CA-88E1-E7F9798DBCFE}"/>
      </w:docPartPr>
      <w:docPartBody>
        <w:p w:rsidR="00B76FC0" w:rsidRDefault="00823839" w:rsidP="00823839">
          <w:pPr>
            <w:pStyle w:val="F668D5FE65B2464AB2CBDFBFAAA611D0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384B1B5DFE064BAB9795A5C58CBC1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2E342E-DCE8-43F8-9B71-531541BC0C1D}"/>
      </w:docPartPr>
      <w:docPartBody>
        <w:p w:rsidR="00B76FC0" w:rsidRDefault="00823839" w:rsidP="00823839">
          <w:pPr>
            <w:pStyle w:val="384B1B5DFE064BAB9795A5C58CBC1E6F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8DD7528161824DF8A8A7E9E6954361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D728CE-312D-486C-AEE3-ABDFB55C3A70}"/>
      </w:docPartPr>
      <w:docPartBody>
        <w:p w:rsidR="00B76FC0" w:rsidRDefault="00823839" w:rsidP="00823839">
          <w:pPr>
            <w:pStyle w:val="8DD7528161824DF8A8A7E9E6954361B8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5EF69AC4C1A148A0A986F6AB3CBF8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4BC03-B72D-4537-B1BA-FC7DAC8AE2F7}"/>
      </w:docPartPr>
      <w:docPartBody>
        <w:p w:rsidR="00B76FC0" w:rsidRDefault="00823839" w:rsidP="00823839">
          <w:pPr>
            <w:pStyle w:val="5EF69AC4C1A148A0A986F6AB3CBF8453"/>
          </w:pPr>
          <w:r w:rsidRPr="00E5076F">
            <w:t>[Endereço]</w:t>
          </w:r>
        </w:p>
      </w:docPartBody>
    </w:docPart>
    <w:docPart>
      <w:docPartPr>
        <w:name w:val="38F372B747BB4DC0B7C082CBA07D80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601BBC-DA3A-4402-8607-C187C1D41F37}"/>
      </w:docPartPr>
      <w:docPartBody>
        <w:p w:rsidR="00B76FC0" w:rsidRDefault="00823839" w:rsidP="00823839">
          <w:pPr>
            <w:pStyle w:val="38F372B747BB4DC0B7C082CBA07D8022"/>
          </w:pPr>
          <w:r>
            <w:t>[SEU</w:t>
          </w:r>
          <w:r>
            <w:br/>
            <w:t>NOME]</w:t>
          </w:r>
        </w:p>
      </w:docPartBody>
    </w:docPart>
    <w:docPart>
      <w:docPartPr>
        <w:name w:val="8D3A70426EBC4553BB0337B5ED0E6A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5DDB5F-4A0C-4037-9126-AE783D868CDF}"/>
      </w:docPartPr>
      <w:docPartBody>
        <w:p w:rsidR="00B76FC0" w:rsidRDefault="00823839" w:rsidP="00823839">
          <w:pPr>
            <w:pStyle w:val="8D3A70426EBC4553BB0337B5ED0E6A49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8A864FE534F645159B31F39706E1AE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16BECF-0091-49AC-B2C3-AEFBDD28F945}"/>
      </w:docPartPr>
      <w:docPartBody>
        <w:p w:rsidR="00B76FC0" w:rsidRDefault="00823839" w:rsidP="00823839">
          <w:pPr>
            <w:pStyle w:val="8A864FE534F645159B31F39706E1AE6E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4FE630EBA26642C09C21BD76D9E3C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E726E7-0BF3-45A1-9A3E-DF5D1977622A}"/>
      </w:docPartPr>
      <w:docPartBody>
        <w:p w:rsidR="00B76FC0" w:rsidRDefault="00823839" w:rsidP="00823839">
          <w:pPr>
            <w:pStyle w:val="4FE630EBA26642C09C21BD76D9E3C766"/>
          </w:pPr>
          <w:r w:rsidRPr="00E5076F">
            <w:t>[Endereço]</w:t>
          </w:r>
        </w:p>
      </w:docPartBody>
    </w:docPart>
    <w:docPart>
      <w:docPartPr>
        <w:name w:val="7141B77469BF430E9D76B4C5F36AA4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4259BF-3BAA-4C31-8B3D-1C8E28FF872E}"/>
      </w:docPartPr>
      <w:docPartBody>
        <w:p w:rsidR="00B76FC0" w:rsidRDefault="00823839" w:rsidP="00823839">
          <w:pPr>
            <w:pStyle w:val="7141B77469BF430E9D76B4C5F36AA472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3A4430D558B74889B4C45933F08EA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ADA446-6A97-4239-AEC8-604967351BF7}"/>
      </w:docPartPr>
      <w:docPartBody>
        <w:p w:rsidR="00B76FC0" w:rsidRDefault="00823839" w:rsidP="00823839">
          <w:pPr>
            <w:pStyle w:val="3A4430D558B74889B4C45933F08EA14B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07F51C95761543558F4A931661A0A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52A6BD-962E-4330-9D47-F8B3BCD111AB}"/>
      </w:docPartPr>
      <w:docPartBody>
        <w:p w:rsidR="00B76FC0" w:rsidRDefault="00823839" w:rsidP="00823839">
          <w:pPr>
            <w:pStyle w:val="07F51C95761543558F4A931661A0A630"/>
          </w:pPr>
          <w:r w:rsidRPr="00E5076F">
            <w:t>[Endereço]</w:t>
          </w:r>
        </w:p>
      </w:docPartBody>
    </w:docPart>
    <w:docPart>
      <w:docPartPr>
        <w:name w:val="C588CB5C0F0149ECB415ACE3164FE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F8BBC3-F30F-4B98-8FC2-72A8FED03878}"/>
      </w:docPartPr>
      <w:docPartBody>
        <w:p w:rsidR="00B76FC0" w:rsidRDefault="00823839" w:rsidP="00823839">
          <w:pPr>
            <w:pStyle w:val="C588CB5C0F0149ECB415ACE3164FE80A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ACAECA87DB7B4C359AAD6BF488112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580E72-F33E-4FAF-967A-7F8CFA5F36BA}"/>
      </w:docPartPr>
      <w:docPartBody>
        <w:p w:rsidR="00B76FC0" w:rsidRDefault="00823839" w:rsidP="00823839">
          <w:pPr>
            <w:pStyle w:val="ACAECA87DB7B4C359AAD6BF4881124B6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C9C005A07662478599F042FB84D77B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70D378-BD53-4342-AB14-36D54F66B9C2}"/>
      </w:docPartPr>
      <w:docPartBody>
        <w:p w:rsidR="00B76FC0" w:rsidRDefault="00823839" w:rsidP="00823839">
          <w:pPr>
            <w:pStyle w:val="C9C005A07662478599F042FB84D77B83"/>
          </w:pPr>
          <w:r w:rsidRPr="00E5076F">
            <w:t>[Endereço]</w:t>
          </w:r>
        </w:p>
      </w:docPartBody>
    </w:docPart>
    <w:docPart>
      <w:docPartPr>
        <w:name w:val="97395AC5C8494EA7896A16B5BE7B3D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2E32F4-DF90-4670-8270-EC8EC902F6BC}"/>
      </w:docPartPr>
      <w:docPartBody>
        <w:p w:rsidR="00B76FC0" w:rsidRDefault="00823839" w:rsidP="00823839">
          <w:pPr>
            <w:pStyle w:val="97395AC5C8494EA7896A16B5BE7B3D94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9F1646AA80804095A696F948057D4D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9861C5-23E0-4D19-B921-5AE829FB5301}"/>
      </w:docPartPr>
      <w:docPartBody>
        <w:p w:rsidR="00B76FC0" w:rsidRDefault="00823839" w:rsidP="00823839">
          <w:pPr>
            <w:pStyle w:val="9F1646AA80804095A696F948057D4D19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EF966D8B93364862A9282282D013B9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F972FA-05E2-4555-8050-8D5FCD1BFDF2}"/>
      </w:docPartPr>
      <w:docPartBody>
        <w:p w:rsidR="00B76FC0" w:rsidRDefault="00823839" w:rsidP="00823839">
          <w:pPr>
            <w:pStyle w:val="EF966D8B93364862A9282282D013B96B"/>
          </w:pPr>
          <w:r w:rsidRPr="00E5076F">
            <w:t>[Endereço]</w:t>
          </w:r>
        </w:p>
      </w:docPartBody>
    </w:docPart>
    <w:docPart>
      <w:docPartPr>
        <w:name w:val="050908B35F0F4B73B09B8A090D088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EFB7C-2AD6-4EFD-A09B-6C16773AC89A}"/>
      </w:docPartPr>
      <w:docPartBody>
        <w:p w:rsidR="00B76FC0" w:rsidRDefault="00823839" w:rsidP="00823839">
          <w:pPr>
            <w:pStyle w:val="050908B35F0F4B73B09B8A090D08800F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263304335251405A912C59E1857E6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8E4A7-1E33-4DBF-8B24-724BEB3BDA23}"/>
      </w:docPartPr>
      <w:docPartBody>
        <w:p w:rsidR="00B76FC0" w:rsidRDefault="00823839" w:rsidP="00823839">
          <w:pPr>
            <w:pStyle w:val="263304335251405A912C59E1857E6BCB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535AEB62D2A5420F9501DAEFD3682A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AB58E0-43C2-4F24-9759-773A80E91717}"/>
      </w:docPartPr>
      <w:docPartBody>
        <w:p w:rsidR="00B76FC0" w:rsidRDefault="00823839" w:rsidP="00823839">
          <w:pPr>
            <w:pStyle w:val="535AEB62D2A5420F9501DAEFD3682AB6"/>
          </w:pPr>
          <w:r w:rsidRPr="00E5076F">
            <w:t>[Endereço]</w:t>
          </w:r>
        </w:p>
      </w:docPartBody>
    </w:docPart>
    <w:docPart>
      <w:docPartPr>
        <w:name w:val="CEEFBD86CB7E4A08A4B856A84884FF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1C96BD-E2DB-4204-AE72-D508A98C5494}"/>
      </w:docPartPr>
      <w:docPartBody>
        <w:p w:rsidR="00B76FC0" w:rsidRDefault="00823839" w:rsidP="00823839">
          <w:pPr>
            <w:pStyle w:val="CEEFBD86CB7E4A08A4B856A84884FF59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95A2AD5F522B4492BCF51420F42C9E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5AB1CD-F0CA-4295-A15E-1E49A59B2D25}"/>
      </w:docPartPr>
      <w:docPartBody>
        <w:p w:rsidR="00B76FC0" w:rsidRDefault="00823839" w:rsidP="00823839">
          <w:pPr>
            <w:pStyle w:val="95A2AD5F522B4492BCF51420F42C9E89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CE32E1BFE80240FAB84AC0A1AB6673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B349E4-1AF6-474C-BB67-AD7851009CC0}"/>
      </w:docPartPr>
      <w:docPartBody>
        <w:p w:rsidR="00B76FC0" w:rsidRDefault="00823839" w:rsidP="00823839">
          <w:pPr>
            <w:pStyle w:val="CE32E1BFE80240FAB84AC0A1AB667359"/>
          </w:pPr>
          <w:r w:rsidRPr="00E5076F">
            <w:t>[Endereço]</w:t>
          </w:r>
        </w:p>
      </w:docPartBody>
    </w:docPart>
    <w:docPart>
      <w:docPartPr>
        <w:name w:val="034BF67EF35F4DBB8E55C281EF114A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1CAC9-D04D-41E1-9EEA-11A6E34881C2}"/>
      </w:docPartPr>
      <w:docPartBody>
        <w:p w:rsidR="00B76FC0" w:rsidRDefault="00823839" w:rsidP="00823839">
          <w:pPr>
            <w:pStyle w:val="034BF67EF35F4DBB8E55C281EF114AD4"/>
          </w:pPr>
          <w:r w:rsidRPr="00B965ED">
            <w:t>[</w:t>
          </w:r>
          <w:r w:rsidRPr="00DB6BF9">
            <w:t>Título</w:t>
          </w:r>
          <w:r w:rsidRPr="00B965ED">
            <w:t>]</w:t>
          </w:r>
        </w:p>
      </w:docPartBody>
    </w:docPart>
    <w:docPart>
      <w:docPartPr>
        <w:name w:val="72A5BB6E61CC40BE9BC6CB06B3104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6AC6B6-FF97-4509-895B-31FBB3B208AB}"/>
      </w:docPartPr>
      <w:docPartBody>
        <w:p w:rsidR="00B76FC0" w:rsidRDefault="00823839" w:rsidP="00823839">
          <w:pPr>
            <w:pStyle w:val="72A5BB6E61CC40BE9BC6CB06B31042EF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0C196043811C4C2D8B3A3FFD185BC0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D1F9A9-D8B1-4178-BFB6-893F89E2DEB0}"/>
      </w:docPartPr>
      <w:docPartBody>
        <w:p w:rsidR="00B76FC0" w:rsidRDefault="00823839" w:rsidP="00823839">
          <w:pPr>
            <w:pStyle w:val="0C196043811C4C2D8B3A3FFD185BC049"/>
          </w:pPr>
          <w:r w:rsidRPr="00E5076F">
            <w:t>[Endereço]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39"/>
    <w:rsid w:val="00424FC8"/>
    <w:rsid w:val="00823839"/>
    <w:rsid w:val="00AB44F7"/>
    <w:rsid w:val="00B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677B9A34F5B496D9CADC3F98009571D">
    <w:name w:val="3677B9A34F5B496D9CADC3F98009571D"/>
  </w:style>
  <w:style w:type="paragraph" w:customStyle="1" w:styleId="D01B4B040FC9472E9098464D88C567B7">
    <w:name w:val="D01B4B040FC9472E9098464D88C567B7"/>
  </w:style>
  <w:style w:type="character" w:styleId="nfase">
    <w:name w:val="Emphasis"/>
    <w:basedOn w:val="Fontepargpadro"/>
    <w:uiPriority w:val="1"/>
    <w:unhideWhenUsed/>
    <w:qFormat/>
    <w:rsid w:val="00823839"/>
    <w:rPr>
      <w:i w:val="0"/>
      <w:iCs/>
      <w:color w:val="595959" w:themeColor="text1" w:themeTint="A6"/>
    </w:rPr>
  </w:style>
  <w:style w:type="paragraph" w:customStyle="1" w:styleId="2CB2A85723A440CE9EFD15D17B478E79">
    <w:name w:val="2CB2A85723A440CE9EFD15D17B478E79"/>
  </w:style>
  <w:style w:type="paragraph" w:customStyle="1" w:styleId="9534646A10C047F099BEA549CCC86767">
    <w:name w:val="9534646A10C047F099BEA549CCC86767"/>
  </w:style>
  <w:style w:type="paragraph" w:customStyle="1" w:styleId="D32FE8F86DA346FB9AA55BD0E2FA17E1">
    <w:name w:val="D32FE8F86DA346FB9AA55BD0E2FA17E1"/>
  </w:style>
  <w:style w:type="paragraph" w:customStyle="1" w:styleId="E960D8F397DA4F9D9565CD48D115412A">
    <w:name w:val="E960D8F397DA4F9D9565CD48D115412A"/>
  </w:style>
  <w:style w:type="paragraph" w:customStyle="1" w:styleId="B95B906F01174482BFF6DCE12B895C8E">
    <w:name w:val="B95B906F01174482BFF6DCE12B895C8E"/>
  </w:style>
  <w:style w:type="paragraph" w:customStyle="1" w:styleId="058318FFC6EC4D8799A289A982D4D7B4">
    <w:name w:val="058318FFC6EC4D8799A289A982D4D7B4"/>
  </w:style>
  <w:style w:type="paragraph" w:customStyle="1" w:styleId="A1A26D2F73B848BEB35E58CD302CD15A">
    <w:name w:val="A1A26D2F73B848BEB35E58CD302CD15A"/>
  </w:style>
  <w:style w:type="paragraph" w:customStyle="1" w:styleId="DD0870E67F704347A3C9554BB1768C47">
    <w:name w:val="DD0870E67F704347A3C9554BB1768C47"/>
  </w:style>
  <w:style w:type="paragraph" w:customStyle="1" w:styleId="C2B104B2D4B940DD8FF5C081F4B142D1">
    <w:name w:val="C2B104B2D4B940DD8FF5C081F4B142D1"/>
  </w:style>
  <w:style w:type="paragraph" w:customStyle="1" w:styleId="04560A2BC49840C0887E6CB0410CE82D">
    <w:name w:val="04560A2BC49840C0887E6CB0410CE82D"/>
  </w:style>
  <w:style w:type="paragraph" w:customStyle="1" w:styleId="4456A573300E430BB73A47C6AC88D9FE">
    <w:name w:val="4456A573300E430BB73A47C6AC88D9FE"/>
  </w:style>
  <w:style w:type="paragraph" w:customStyle="1" w:styleId="C7A2A4DD14304C10BDE4AB06033C66C3">
    <w:name w:val="C7A2A4DD14304C10BDE4AB06033C66C3"/>
  </w:style>
  <w:style w:type="paragraph" w:customStyle="1" w:styleId="31442BBECB6B42DC89F7E05F8BF615FA">
    <w:name w:val="31442BBECB6B42DC89F7E05F8BF615FA"/>
  </w:style>
  <w:style w:type="paragraph" w:customStyle="1" w:styleId="2C677CCB1E1E4180A32601ED54283AA0">
    <w:name w:val="2C677CCB1E1E4180A32601ED54283AA0"/>
  </w:style>
  <w:style w:type="paragraph" w:customStyle="1" w:styleId="A31F60B7E36B4A0E894E5DF09A508E59">
    <w:name w:val="A31F60B7E36B4A0E894E5DF09A508E59"/>
  </w:style>
  <w:style w:type="paragraph" w:customStyle="1" w:styleId="EA2E3F00781249EDB4E8B23045056B14">
    <w:name w:val="EA2E3F00781249EDB4E8B23045056B14"/>
  </w:style>
  <w:style w:type="paragraph" w:customStyle="1" w:styleId="BFB0912B64804D5B9CEBBA071653858F">
    <w:name w:val="BFB0912B64804D5B9CEBBA071653858F"/>
  </w:style>
  <w:style w:type="paragraph" w:customStyle="1" w:styleId="DF9F801D686B45679D124059E894ED20">
    <w:name w:val="DF9F801D686B45679D124059E894ED20"/>
  </w:style>
  <w:style w:type="paragraph" w:customStyle="1" w:styleId="1558F4CC36804DB9A4814B4BEEBB965D">
    <w:name w:val="1558F4CC36804DB9A4814B4BEEBB965D"/>
  </w:style>
  <w:style w:type="paragraph" w:customStyle="1" w:styleId="09B5B453D83240F18C21443FACAFBCFD">
    <w:name w:val="09B5B453D83240F18C21443FACAFBCFD"/>
  </w:style>
  <w:style w:type="paragraph" w:customStyle="1" w:styleId="B237E845ADCA406FA8735DCF192597D3">
    <w:name w:val="B237E845ADCA406FA8735DCF192597D3"/>
  </w:style>
  <w:style w:type="paragraph" w:customStyle="1" w:styleId="187BED39EA0140868146EDAB7C999959">
    <w:name w:val="187BED39EA0140868146EDAB7C999959"/>
  </w:style>
  <w:style w:type="paragraph" w:customStyle="1" w:styleId="4E60B6B4378A46E39FFCC7B070879C91">
    <w:name w:val="4E60B6B4378A46E39FFCC7B070879C91"/>
  </w:style>
  <w:style w:type="paragraph" w:customStyle="1" w:styleId="B1DFFF459A7449068172097115F27CFE">
    <w:name w:val="B1DFFF459A7449068172097115F27CFE"/>
  </w:style>
  <w:style w:type="paragraph" w:customStyle="1" w:styleId="665B5E06CD244179A5F9AE9D071D13B2">
    <w:name w:val="665B5E06CD244179A5F9AE9D071D13B2"/>
  </w:style>
  <w:style w:type="paragraph" w:customStyle="1" w:styleId="4B8372F406D6431DA64503C9E7BF1C05">
    <w:name w:val="4B8372F406D6431DA64503C9E7BF1C05"/>
  </w:style>
  <w:style w:type="paragraph" w:customStyle="1" w:styleId="3C5FDB7937E847BFAEEC3EE449B73FD2">
    <w:name w:val="3C5FDB7937E847BFAEEC3EE449B73FD2"/>
  </w:style>
  <w:style w:type="paragraph" w:customStyle="1" w:styleId="B6F3D253134A4F5CBDFF03F3A7C87F2F">
    <w:name w:val="B6F3D253134A4F5CBDFF03F3A7C87F2F"/>
  </w:style>
  <w:style w:type="paragraph" w:customStyle="1" w:styleId="55B628B426DE433F8F397F946B2AE22C">
    <w:name w:val="55B628B426DE433F8F397F946B2AE22C"/>
  </w:style>
  <w:style w:type="paragraph" w:customStyle="1" w:styleId="E09824FA3ECF4DD4B1C57C860AE51E43">
    <w:name w:val="E09824FA3ECF4DD4B1C57C860AE51E43"/>
  </w:style>
  <w:style w:type="paragraph" w:customStyle="1" w:styleId="399CACCE7140462DB47F74608E2E3D7A">
    <w:name w:val="399CACCE7140462DB47F74608E2E3D7A"/>
  </w:style>
  <w:style w:type="paragraph" w:customStyle="1" w:styleId="969A475C4DCB49919C607D641D093B8E">
    <w:name w:val="969A475C4DCB49919C607D641D093B8E"/>
  </w:style>
  <w:style w:type="paragraph" w:customStyle="1" w:styleId="4457E44702AC448786FB0750EE1322F4">
    <w:name w:val="4457E44702AC448786FB0750EE1322F4"/>
  </w:style>
  <w:style w:type="paragraph" w:customStyle="1" w:styleId="0BA930CE08744135B00CA70D04999A83">
    <w:name w:val="0BA930CE08744135B00CA70D04999A83"/>
  </w:style>
  <w:style w:type="paragraph" w:customStyle="1" w:styleId="5335FBFF62314E75B2A8D5C943E41424">
    <w:name w:val="5335FBFF62314E75B2A8D5C943E41424"/>
  </w:style>
  <w:style w:type="paragraph" w:customStyle="1" w:styleId="0A03ABCB6274456DBADC4E5BED921C18">
    <w:name w:val="0A03ABCB6274456DBADC4E5BED921C18"/>
  </w:style>
  <w:style w:type="paragraph" w:customStyle="1" w:styleId="5E7A5992B2804B0B8287BB9E193494C7">
    <w:name w:val="5E7A5992B2804B0B8287BB9E193494C7"/>
  </w:style>
  <w:style w:type="paragraph" w:customStyle="1" w:styleId="CC71DDD2CE8E400AA28FCE8929102857">
    <w:name w:val="CC71DDD2CE8E400AA28FCE8929102857"/>
  </w:style>
  <w:style w:type="paragraph" w:customStyle="1" w:styleId="F5F36359118D484388AD36A03486B1B1">
    <w:name w:val="F5F36359118D484388AD36A03486B1B1"/>
  </w:style>
  <w:style w:type="paragraph" w:customStyle="1" w:styleId="5FF5604A6B904C3C9A471C8ACD48AC58">
    <w:name w:val="5FF5604A6B904C3C9A471C8ACD48AC58"/>
  </w:style>
  <w:style w:type="paragraph" w:customStyle="1" w:styleId="6316901F329547948D9DECBD496EDB9E">
    <w:name w:val="6316901F329547948D9DECBD496EDB9E"/>
  </w:style>
  <w:style w:type="paragraph" w:customStyle="1" w:styleId="3258CC28621F4ABDAA804092FC457607">
    <w:name w:val="3258CC28621F4ABDAA804092FC457607"/>
  </w:style>
  <w:style w:type="paragraph" w:customStyle="1" w:styleId="AC268CF66C0E49F1AC4B8EFEED3541FF">
    <w:name w:val="AC268CF66C0E49F1AC4B8EFEED3541FF"/>
  </w:style>
  <w:style w:type="paragraph" w:customStyle="1" w:styleId="73BB154C82A14696A4D0DE60B467E08F">
    <w:name w:val="73BB154C82A14696A4D0DE60B467E08F"/>
  </w:style>
  <w:style w:type="paragraph" w:customStyle="1" w:styleId="C9F2F21B1C30465A86EE5AE05DD3CD2B">
    <w:name w:val="C9F2F21B1C30465A86EE5AE05DD3CD2B"/>
  </w:style>
  <w:style w:type="paragraph" w:customStyle="1" w:styleId="39EF71133EBA4315901E2024D58B19D3">
    <w:name w:val="39EF71133EBA4315901E2024D58B19D3"/>
  </w:style>
  <w:style w:type="paragraph" w:customStyle="1" w:styleId="4D8B56AA4EC84D1AA6FACD0BE2A443B9">
    <w:name w:val="4D8B56AA4EC84D1AA6FACD0BE2A443B9"/>
  </w:style>
  <w:style w:type="paragraph" w:customStyle="1" w:styleId="72D80EC391F94E69A6D2A99F0495FEBB">
    <w:name w:val="72D80EC391F94E69A6D2A99F0495FEBB"/>
  </w:style>
  <w:style w:type="paragraph" w:customStyle="1" w:styleId="E38BAC8A25864F4792FE29B552D193D2">
    <w:name w:val="E38BAC8A25864F4792FE29B552D193D2"/>
  </w:style>
  <w:style w:type="paragraph" w:customStyle="1" w:styleId="36D455217F444E94950712C60151F262">
    <w:name w:val="36D455217F444E94950712C60151F262"/>
  </w:style>
  <w:style w:type="paragraph" w:customStyle="1" w:styleId="C61D991D7AAC40D3B5F8BA9AD5B46F18">
    <w:name w:val="C61D991D7AAC40D3B5F8BA9AD5B46F18"/>
  </w:style>
  <w:style w:type="paragraph" w:customStyle="1" w:styleId="3AA591351F3448189350CA56404D1259">
    <w:name w:val="3AA591351F3448189350CA56404D1259"/>
  </w:style>
  <w:style w:type="paragraph" w:customStyle="1" w:styleId="066095C82AE94FF1A46A386A7A679D39">
    <w:name w:val="066095C82AE94FF1A46A386A7A679D39"/>
  </w:style>
  <w:style w:type="paragraph" w:customStyle="1" w:styleId="0D6941C1C2A54F1ABB277223083E90FC">
    <w:name w:val="0D6941C1C2A54F1ABB277223083E90FC"/>
  </w:style>
  <w:style w:type="paragraph" w:customStyle="1" w:styleId="886811F5FBCF4547B238F3944FB4A937">
    <w:name w:val="886811F5FBCF4547B238F3944FB4A937"/>
  </w:style>
  <w:style w:type="paragraph" w:customStyle="1" w:styleId="4A9DC0BE42C14752A7F6353F23FC43DB">
    <w:name w:val="4A9DC0BE42C14752A7F6353F23FC43DB"/>
  </w:style>
  <w:style w:type="paragraph" w:customStyle="1" w:styleId="ADFC84BE1F3B4DC9966B854A980D9F12">
    <w:name w:val="ADFC84BE1F3B4DC9966B854A980D9F12"/>
  </w:style>
  <w:style w:type="paragraph" w:customStyle="1" w:styleId="DCB103AE258F4728A71E6825B03CD1B8">
    <w:name w:val="DCB103AE258F4728A71E6825B03CD1B8"/>
  </w:style>
  <w:style w:type="paragraph" w:customStyle="1" w:styleId="7DE9D895A021471D9D96CD14E7111D61">
    <w:name w:val="7DE9D895A021471D9D96CD14E7111D61"/>
  </w:style>
  <w:style w:type="paragraph" w:customStyle="1" w:styleId="AACF7763A351449CA3F24A5470F4762D">
    <w:name w:val="AACF7763A351449CA3F24A5470F4762D"/>
  </w:style>
  <w:style w:type="paragraph" w:customStyle="1" w:styleId="290BABD9517B4EDAA529D9BC94C0D04A">
    <w:name w:val="290BABD9517B4EDAA529D9BC94C0D04A"/>
  </w:style>
  <w:style w:type="paragraph" w:customStyle="1" w:styleId="E0A8AE3D4537453CA75BF329A98F127F">
    <w:name w:val="E0A8AE3D4537453CA75BF329A98F127F"/>
  </w:style>
  <w:style w:type="paragraph" w:customStyle="1" w:styleId="9DD95F0E72CA4BA0BAAF34F49958BC8D">
    <w:name w:val="9DD95F0E72CA4BA0BAAF34F49958BC8D"/>
  </w:style>
  <w:style w:type="paragraph" w:customStyle="1" w:styleId="0F0E5C2B163E4AD3A2CC1E4C693A3D98">
    <w:name w:val="0F0E5C2B163E4AD3A2CC1E4C693A3D98"/>
  </w:style>
  <w:style w:type="paragraph" w:customStyle="1" w:styleId="865AB8EB1F00470FAC36176B2B7AE829">
    <w:name w:val="865AB8EB1F00470FAC36176B2B7AE829"/>
  </w:style>
  <w:style w:type="paragraph" w:customStyle="1" w:styleId="719B5B4361FE4E0B99B8660A89A357BB">
    <w:name w:val="719B5B4361FE4E0B99B8660A89A357BB"/>
  </w:style>
  <w:style w:type="paragraph" w:customStyle="1" w:styleId="55B99FD53B4C4A078258AA39AB04A0D9">
    <w:name w:val="55B99FD53B4C4A078258AA39AB04A0D9"/>
  </w:style>
  <w:style w:type="paragraph" w:customStyle="1" w:styleId="B0CAFAED488443A99D3A66D2C63DD7A6">
    <w:name w:val="B0CAFAED488443A99D3A66D2C63DD7A6"/>
  </w:style>
  <w:style w:type="paragraph" w:customStyle="1" w:styleId="3D3482FBD44C4D82A80E65F8FA2D7522">
    <w:name w:val="3D3482FBD44C4D82A80E65F8FA2D7522"/>
  </w:style>
  <w:style w:type="paragraph" w:customStyle="1" w:styleId="E931E610B66A4484A08159C2CAEE94D8">
    <w:name w:val="E931E610B66A4484A08159C2CAEE94D8"/>
  </w:style>
  <w:style w:type="paragraph" w:customStyle="1" w:styleId="6729CFC4A34C44F690CCAA7938B8ACFC">
    <w:name w:val="6729CFC4A34C44F690CCAA7938B8ACFC"/>
  </w:style>
  <w:style w:type="paragraph" w:customStyle="1" w:styleId="5C074F80633F4F9BA5D35FB63479A999">
    <w:name w:val="5C074F80633F4F9BA5D35FB63479A999"/>
  </w:style>
  <w:style w:type="paragraph" w:customStyle="1" w:styleId="6D07B6806A7E402EBEDF7F26C144DC84">
    <w:name w:val="6D07B6806A7E402EBEDF7F26C144DC84"/>
  </w:style>
  <w:style w:type="paragraph" w:customStyle="1" w:styleId="D5D2076F09A747B784AC51913C4ACF89">
    <w:name w:val="D5D2076F09A747B784AC51913C4ACF89"/>
  </w:style>
  <w:style w:type="paragraph" w:customStyle="1" w:styleId="1F598FC23B5E46F8B56B5017793B6DE6">
    <w:name w:val="1F598FC23B5E46F8B56B5017793B6DE6"/>
  </w:style>
  <w:style w:type="paragraph" w:customStyle="1" w:styleId="4F37B8FBB244439CA9579BB8E629F670">
    <w:name w:val="4F37B8FBB244439CA9579BB8E629F670"/>
  </w:style>
  <w:style w:type="paragraph" w:customStyle="1" w:styleId="CCDF86601FD244A7A78CB1575A9CA1D8">
    <w:name w:val="CCDF86601FD244A7A78CB1575A9CA1D8"/>
  </w:style>
  <w:style w:type="paragraph" w:customStyle="1" w:styleId="3E6096441E214FB08612E702C7394FAB">
    <w:name w:val="3E6096441E214FB08612E702C7394FAB"/>
  </w:style>
  <w:style w:type="paragraph" w:customStyle="1" w:styleId="9CD9BE04A7B24D5F985567752F92DEC8">
    <w:name w:val="9CD9BE04A7B24D5F985567752F92DEC8"/>
    <w:rsid w:val="00823839"/>
  </w:style>
  <w:style w:type="paragraph" w:customStyle="1" w:styleId="D2EED4FD312D452C92FAC858CDC0099A">
    <w:name w:val="D2EED4FD312D452C92FAC858CDC0099A"/>
    <w:rsid w:val="00823839"/>
  </w:style>
  <w:style w:type="paragraph" w:customStyle="1" w:styleId="BF95E3AB30204851B2CA45A263869B4A">
    <w:name w:val="BF95E3AB30204851B2CA45A263869B4A"/>
    <w:rsid w:val="00823839"/>
  </w:style>
  <w:style w:type="paragraph" w:customStyle="1" w:styleId="96EA7B2D07604932A4D9CD58163B5E2D">
    <w:name w:val="96EA7B2D07604932A4D9CD58163B5E2D"/>
    <w:rsid w:val="00823839"/>
  </w:style>
  <w:style w:type="paragraph" w:customStyle="1" w:styleId="61A80A6EA7634E8D982C01CB1B994F07">
    <w:name w:val="61A80A6EA7634E8D982C01CB1B994F07"/>
    <w:rsid w:val="00823839"/>
  </w:style>
  <w:style w:type="paragraph" w:customStyle="1" w:styleId="B5A5BBCF3F194DEB84531058833E1A24">
    <w:name w:val="B5A5BBCF3F194DEB84531058833E1A24"/>
    <w:rsid w:val="00823839"/>
  </w:style>
  <w:style w:type="paragraph" w:customStyle="1" w:styleId="CDF5596C7C2C4476B1FADC642E4EAF22">
    <w:name w:val="CDF5596C7C2C4476B1FADC642E4EAF22"/>
    <w:rsid w:val="00823839"/>
  </w:style>
  <w:style w:type="paragraph" w:customStyle="1" w:styleId="0CE2B82A4A054E77BB4ADC76FEC863FB">
    <w:name w:val="0CE2B82A4A054E77BB4ADC76FEC863FB"/>
    <w:rsid w:val="00823839"/>
  </w:style>
  <w:style w:type="paragraph" w:customStyle="1" w:styleId="F668D5FE65B2464AB2CBDFBFAAA611D0">
    <w:name w:val="F668D5FE65B2464AB2CBDFBFAAA611D0"/>
    <w:rsid w:val="00823839"/>
  </w:style>
  <w:style w:type="paragraph" w:customStyle="1" w:styleId="384B1B5DFE064BAB9795A5C58CBC1E6F">
    <w:name w:val="384B1B5DFE064BAB9795A5C58CBC1E6F"/>
    <w:rsid w:val="00823839"/>
  </w:style>
  <w:style w:type="paragraph" w:customStyle="1" w:styleId="8DD7528161824DF8A8A7E9E6954361B8">
    <w:name w:val="8DD7528161824DF8A8A7E9E6954361B8"/>
    <w:rsid w:val="00823839"/>
  </w:style>
  <w:style w:type="paragraph" w:customStyle="1" w:styleId="5EF69AC4C1A148A0A986F6AB3CBF8453">
    <w:name w:val="5EF69AC4C1A148A0A986F6AB3CBF8453"/>
    <w:rsid w:val="00823839"/>
  </w:style>
  <w:style w:type="paragraph" w:customStyle="1" w:styleId="BBBB99E4A36E46BB9AEB709C0C17461F">
    <w:name w:val="BBBB99E4A36E46BB9AEB709C0C17461F"/>
    <w:rsid w:val="00823839"/>
  </w:style>
  <w:style w:type="paragraph" w:customStyle="1" w:styleId="B012A95465534F69AA64EA8B0EFAED19">
    <w:name w:val="B012A95465534F69AA64EA8B0EFAED19"/>
    <w:rsid w:val="00823839"/>
  </w:style>
  <w:style w:type="paragraph" w:customStyle="1" w:styleId="704349CD781A469EBE02D955DB706BE9">
    <w:name w:val="704349CD781A469EBE02D955DB706BE9"/>
    <w:rsid w:val="00823839"/>
  </w:style>
  <w:style w:type="paragraph" w:customStyle="1" w:styleId="339ABFFCB0EA47E5937CFEFA65923335">
    <w:name w:val="339ABFFCB0EA47E5937CFEFA65923335"/>
    <w:rsid w:val="00823839"/>
  </w:style>
  <w:style w:type="paragraph" w:customStyle="1" w:styleId="D6BC699040994C339E180079D924C8DF">
    <w:name w:val="D6BC699040994C339E180079D924C8DF"/>
    <w:rsid w:val="00823839"/>
  </w:style>
  <w:style w:type="paragraph" w:customStyle="1" w:styleId="C5A74BAAA7D3452289098628A79F0E74">
    <w:name w:val="C5A74BAAA7D3452289098628A79F0E74"/>
    <w:rsid w:val="00823839"/>
  </w:style>
  <w:style w:type="paragraph" w:customStyle="1" w:styleId="1E0470B3602F4263AB7481102D570DCC">
    <w:name w:val="1E0470B3602F4263AB7481102D570DCC"/>
    <w:rsid w:val="00823839"/>
  </w:style>
  <w:style w:type="paragraph" w:customStyle="1" w:styleId="46FABDFB2A634338B56C59795E1D38E5">
    <w:name w:val="46FABDFB2A634338B56C59795E1D38E5"/>
    <w:rsid w:val="00823839"/>
  </w:style>
  <w:style w:type="paragraph" w:customStyle="1" w:styleId="060931ABA60F4E29B966017FBF1A96D1">
    <w:name w:val="060931ABA60F4E29B966017FBF1A96D1"/>
    <w:rsid w:val="00823839"/>
  </w:style>
  <w:style w:type="paragraph" w:customStyle="1" w:styleId="D8C875F6A4C4429485197DEFFF52D503">
    <w:name w:val="D8C875F6A4C4429485197DEFFF52D503"/>
    <w:rsid w:val="00823839"/>
  </w:style>
  <w:style w:type="paragraph" w:customStyle="1" w:styleId="B46921DC99D5466F939DD2BB85146EB2">
    <w:name w:val="B46921DC99D5466F939DD2BB85146EB2"/>
    <w:rsid w:val="00823839"/>
  </w:style>
  <w:style w:type="paragraph" w:customStyle="1" w:styleId="41911B3A30994150897AB13906CB0AC0">
    <w:name w:val="41911B3A30994150897AB13906CB0AC0"/>
    <w:rsid w:val="00823839"/>
  </w:style>
  <w:style w:type="paragraph" w:customStyle="1" w:styleId="B36F16ED78FB427EB09203E3FACC94FC">
    <w:name w:val="B36F16ED78FB427EB09203E3FACC94FC"/>
    <w:rsid w:val="00823839"/>
  </w:style>
  <w:style w:type="paragraph" w:customStyle="1" w:styleId="CCD7EBA3F8CF40C18F1085A6CB0BA003">
    <w:name w:val="CCD7EBA3F8CF40C18F1085A6CB0BA003"/>
    <w:rsid w:val="00823839"/>
  </w:style>
  <w:style w:type="paragraph" w:customStyle="1" w:styleId="B87B356D1F514558B562020F278C1584">
    <w:name w:val="B87B356D1F514558B562020F278C1584"/>
    <w:rsid w:val="00823839"/>
  </w:style>
  <w:style w:type="paragraph" w:customStyle="1" w:styleId="298AFAE63FC54D1CB6C65FCBA4BF6170">
    <w:name w:val="298AFAE63FC54D1CB6C65FCBA4BF6170"/>
    <w:rsid w:val="00823839"/>
  </w:style>
  <w:style w:type="paragraph" w:customStyle="1" w:styleId="D2B9C5A1C16A40C285B67EF4E1D0D8EF">
    <w:name w:val="D2B9C5A1C16A40C285B67EF4E1D0D8EF"/>
    <w:rsid w:val="00823839"/>
  </w:style>
  <w:style w:type="paragraph" w:customStyle="1" w:styleId="9153C64DF67148B9A30661FC19677EF5">
    <w:name w:val="9153C64DF67148B9A30661FC19677EF5"/>
    <w:rsid w:val="00823839"/>
  </w:style>
  <w:style w:type="paragraph" w:customStyle="1" w:styleId="898B625F6D7A472C9514474D8E20C22D">
    <w:name w:val="898B625F6D7A472C9514474D8E20C22D"/>
    <w:rsid w:val="00823839"/>
  </w:style>
  <w:style w:type="paragraph" w:customStyle="1" w:styleId="B0DCE42892F84267BAA80907E5FB93E4">
    <w:name w:val="B0DCE42892F84267BAA80907E5FB93E4"/>
    <w:rsid w:val="00823839"/>
  </w:style>
  <w:style w:type="paragraph" w:customStyle="1" w:styleId="38F372B747BB4DC0B7C082CBA07D8022">
    <w:name w:val="38F372B747BB4DC0B7C082CBA07D8022"/>
    <w:rsid w:val="00823839"/>
  </w:style>
  <w:style w:type="paragraph" w:customStyle="1" w:styleId="A2974E99374A4959954EE707A4393439">
    <w:name w:val="A2974E99374A4959954EE707A4393439"/>
    <w:rsid w:val="00823839"/>
  </w:style>
  <w:style w:type="paragraph" w:customStyle="1" w:styleId="12763EE9303E4EBF84381388CD9F4F5A">
    <w:name w:val="12763EE9303E4EBF84381388CD9F4F5A"/>
    <w:rsid w:val="00823839"/>
  </w:style>
  <w:style w:type="paragraph" w:customStyle="1" w:styleId="E5FE546EFA0444CDA3911FC04F56D79C">
    <w:name w:val="E5FE546EFA0444CDA3911FC04F56D79C"/>
    <w:rsid w:val="00823839"/>
  </w:style>
  <w:style w:type="paragraph" w:customStyle="1" w:styleId="1C4C339C486240688CB1806FCBC3FE26">
    <w:name w:val="1C4C339C486240688CB1806FCBC3FE26"/>
    <w:rsid w:val="00823839"/>
  </w:style>
  <w:style w:type="paragraph" w:customStyle="1" w:styleId="CCD7868B734A4408AC273542D8A19B53">
    <w:name w:val="CCD7868B734A4408AC273542D8A19B53"/>
    <w:rsid w:val="00823839"/>
  </w:style>
  <w:style w:type="paragraph" w:customStyle="1" w:styleId="E9AD10AC5D2640769E2D1368F079E00D">
    <w:name w:val="E9AD10AC5D2640769E2D1368F079E00D"/>
    <w:rsid w:val="00823839"/>
  </w:style>
  <w:style w:type="paragraph" w:customStyle="1" w:styleId="51ABD2BEEE2741BA95B68132E6915F85">
    <w:name w:val="51ABD2BEEE2741BA95B68132E6915F85"/>
    <w:rsid w:val="00823839"/>
  </w:style>
  <w:style w:type="paragraph" w:customStyle="1" w:styleId="B55FC639DDCB4BB4A28089A0846AFD2D">
    <w:name w:val="B55FC639DDCB4BB4A28089A0846AFD2D"/>
    <w:rsid w:val="00823839"/>
  </w:style>
  <w:style w:type="paragraph" w:customStyle="1" w:styleId="F5111E12E2A44472B4F6AC0FCD4BB381">
    <w:name w:val="F5111E12E2A44472B4F6AC0FCD4BB381"/>
    <w:rsid w:val="00823839"/>
  </w:style>
  <w:style w:type="paragraph" w:customStyle="1" w:styleId="F1C3F84452E847A8990FAA23237F97CC">
    <w:name w:val="F1C3F84452E847A8990FAA23237F97CC"/>
    <w:rsid w:val="00823839"/>
  </w:style>
  <w:style w:type="paragraph" w:customStyle="1" w:styleId="8BA083D765D644B1AA1108DEC176CF21">
    <w:name w:val="8BA083D765D644B1AA1108DEC176CF21"/>
    <w:rsid w:val="00823839"/>
  </w:style>
  <w:style w:type="paragraph" w:customStyle="1" w:styleId="8D0669373013411AB3A222D78F3BF1DD">
    <w:name w:val="8D0669373013411AB3A222D78F3BF1DD"/>
    <w:rsid w:val="00823839"/>
  </w:style>
  <w:style w:type="paragraph" w:customStyle="1" w:styleId="FF5153B31B96453EB1ACE2A9DDAE2615">
    <w:name w:val="FF5153B31B96453EB1ACE2A9DDAE2615"/>
    <w:rsid w:val="00823839"/>
  </w:style>
  <w:style w:type="paragraph" w:customStyle="1" w:styleId="57D48463675F4EA6A65D36CA65AC29EB">
    <w:name w:val="57D48463675F4EA6A65D36CA65AC29EB"/>
    <w:rsid w:val="00823839"/>
  </w:style>
  <w:style w:type="paragraph" w:customStyle="1" w:styleId="D4029EB5981E47EDB5324471EA24855C">
    <w:name w:val="D4029EB5981E47EDB5324471EA24855C"/>
    <w:rsid w:val="00823839"/>
  </w:style>
  <w:style w:type="paragraph" w:customStyle="1" w:styleId="17AAE5D04456417097AC089BE5B47492">
    <w:name w:val="17AAE5D04456417097AC089BE5B47492"/>
    <w:rsid w:val="00823839"/>
  </w:style>
  <w:style w:type="paragraph" w:customStyle="1" w:styleId="3F60395AB86340B094A31782560DFE7F">
    <w:name w:val="3F60395AB86340B094A31782560DFE7F"/>
    <w:rsid w:val="00823839"/>
  </w:style>
  <w:style w:type="paragraph" w:customStyle="1" w:styleId="796B99769CCF483D963FBA7236E77EB4">
    <w:name w:val="796B99769CCF483D963FBA7236E77EB4"/>
    <w:rsid w:val="00823839"/>
  </w:style>
  <w:style w:type="paragraph" w:customStyle="1" w:styleId="40BEBD824B914326B027243265EB56C1">
    <w:name w:val="40BEBD824B914326B027243265EB56C1"/>
    <w:rsid w:val="00823839"/>
  </w:style>
  <w:style w:type="paragraph" w:customStyle="1" w:styleId="0FEC0C56273248E3B6447FBD009514CD">
    <w:name w:val="0FEC0C56273248E3B6447FBD009514CD"/>
    <w:rsid w:val="00823839"/>
  </w:style>
  <w:style w:type="paragraph" w:customStyle="1" w:styleId="B960687586FD4A38853FDC4E52B1D50D">
    <w:name w:val="B960687586FD4A38853FDC4E52B1D50D"/>
    <w:rsid w:val="00823839"/>
  </w:style>
  <w:style w:type="paragraph" w:customStyle="1" w:styleId="D9639673739D45F7BAE0AA6D0ACAC38F">
    <w:name w:val="D9639673739D45F7BAE0AA6D0ACAC38F"/>
    <w:rsid w:val="00823839"/>
  </w:style>
  <w:style w:type="paragraph" w:customStyle="1" w:styleId="EA531B913E5146D6AAAC0BA150F02A2C">
    <w:name w:val="EA531B913E5146D6AAAC0BA150F02A2C"/>
    <w:rsid w:val="00823839"/>
  </w:style>
  <w:style w:type="paragraph" w:customStyle="1" w:styleId="23A6C683A222400B998BC250C2FC5C31">
    <w:name w:val="23A6C683A222400B998BC250C2FC5C31"/>
    <w:rsid w:val="00823839"/>
  </w:style>
  <w:style w:type="paragraph" w:customStyle="1" w:styleId="AF883310F580443E85C49202D5490777">
    <w:name w:val="AF883310F580443E85C49202D5490777"/>
    <w:rsid w:val="00823839"/>
  </w:style>
  <w:style w:type="paragraph" w:customStyle="1" w:styleId="5A1D9EEB223A47CC837E2291719EBD00">
    <w:name w:val="5A1D9EEB223A47CC837E2291719EBD00"/>
    <w:rsid w:val="00823839"/>
  </w:style>
  <w:style w:type="paragraph" w:customStyle="1" w:styleId="2F40D8869184457D82C349213298E964">
    <w:name w:val="2F40D8869184457D82C349213298E964"/>
    <w:rsid w:val="00823839"/>
  </w:style>
  <w:style w:type="paragraph" w:customStyle="1" w:styleId="8D3A70426EBC4553BB0337B5ED0E6A49">
    <w:name w:val="8D3A70426EBC4553BB0337B5ED0E6A49"/>
    <w:rsid w:val="00823839"/>
  </w:style>
  <w:style w:type="paragraph" w:customStyle="1" w:styleId="8A864FE534F645159B31F39706E1AE6E">
    <w:name w:val="8A864FE534F645159B31F39706E1AE6E"/>
    <w:rsid w:val="00823839"/>
  </w:style>
  <w:style w:type="paragraph" w:customStyle="1" w:styleId="4FE630EBA26642C09C21BD76D9E3C766">
    <w:name w:val="4FE630EBA26642C09C21BD76D9E3C766"/>
    <w:rsid w:val="00823839"/>
  </w:style>
  <w:style w:type="paragraph" w:customStyle="1" w:styleId="C155D6A4A9B4426886B3EFB1C889A6EF">
    <w:name w:val="C155D6A4A9B4426886B3EFB1C889A6EF"/>
    <w:rsid w:val="00823839"/>
  </w:style>
  <w:style w:type="paragraph" w:customStyle="1" w:styleId="03F5AC219A5142A1B27C1914FDFAD54B">
    <w:name w:val="03F5AC219A5142A1B27C1914FDFAD54B"/>
    <w:rsid w:val="00823839"/>
  </w:style>
  <w:style w:type="paragraph" w:customStyle="1" w:styleId="03A0B0F86E5D4DB783C181203BF752BB">
    <w:name w:val="03A0B0F86E5D4DB783C181203BF752BB"/>
    <w:rsid w:val="00823839"/>
  </w:style>
  <w:style w:type="paragraph" w:customStyle="1" w:styleId="F64B2A8F0F244750A27746D311AF2BA0">
    <w:name w:val="F64B2A8F0F244750A27746D311AF2BA0"/>
    <w:rsid w:val="00823839"/>
  </w:style>
  <w:style w:type="paragraph" w:customStyle="1" w:styleId="C0C5C544A3144707BD159E2C773AE3CE">
    <w:name w:val="C0C5C544A3144707BD159E2C773AE3CE"/>
    <w:rsid w:val="00823839"/>
  </w:style>
  <w:style w:type="paragraph" w:customStyle="1" w:styleId="B52F3C9475744CB5A2394D5894C1F80C">
    <w:name w:val="B52F3C9475744CB5A2394D5894C1F80C"/>
    <w:rsid w:val="00823839"/>
  </w:style>
  <w:style w:type="paragraph" w:customStyle="1" w:styleId="1B02CA6F3897488C82BA9BCCD3C5F846">
    <w:name w:val="1B02CA6F3897488C82BA9BCCD3C5F846"/>
    <w:rsid w:val="00823839"/>
  </w:style>
  <w:style w:type="paragraph" w:customStyle="1" w:styleId="1F0362A53BB34A8E8C85587FA4AFBF54">
    <w:name w:val="1F0362A53BB34A8E8C85587FA4AFBF54"/>
    <w:rsid w:val="00823839"/>
  </w:style>
  <w:style w:type="paragraph" w:customStyle="1" w:styleId="17F117790F4F412DBDF4FA4B5DDED840">
    <w:name w:val="17F117790F4F412DBDF4FA4B5DDED840"/>
    <w:rsid w:val="00823839"/>
  </w:style>
  <w:style w:type="paragraph" w:customStyle="1" w:styleId="F82581EF8A224DEC8AA40DC83936924A">
    <w:name w:val="F82581EF8A224DEC8AA40DC83936924A"/>
    <w:rsid w:val="00823839"/>
  </w:style>
  <w:style w:type="paragraph" w:customStyle="1" w:styleId="428A951FDDA746BEB680903C11BE8DA3">
    <w:name w:val="428A951FDDA746BEB680903C11BE8DA3"/>
    <w:rsid w:val="00823839"/>
  </w:style>
  <w:style w:type="paragraph" w:customStyle="1" w:styleId="BE347F43FA7544F180BE392050F61F24">
    <w:name w:val="BE347F43FA7544F180BE392050F61F24"/>
    <w:rsid w:val="00823839"/>
  </w:style>
  <w:style w:type="paragraph" w:customStyle="1" w:styleId="809C31302D2E4EC09E8CD69E4F299BEC">
    <w:name w:val="809C31302D2E4EC09E8CD69E4F299BEC"/>
    <w:rsid w:val="00823839"/>
  </w:style>
  <w:style w:type="paragraph" w:customStyle="1" w:styleId="44942679B4094A00B8D7BCAB22965AE1">
    <w:name w:val="44942679B4094A00B8D7BCAB22965AE1"/>
    <w:rsid w:val="00823839"/>
  </w:style>
  <w:style w:type="paragraph" w:customStyle="1" w:styleId="7E60E3D51C104867A94234434E268084">
    <w:name w:val="7E60E3D51C104867A94234434E268084"/>
    <w:rsid w:val="00823839"/>
  </w:style>
  <w:style w:type="paragraph" w:customStyle="1" w:styleId="EBC4100DE8354F24AF89F4E193F864A0">
    <w:name w:val="EBC4100DE8354F24AF89F4E193F864A0"/>
    <w:rsid w:val="00823839"/>
  </w:style>
  <w:style w:type="paragraph" w:customStyle="1" w:styleId="DEBA48EE51AE4E3FA80A1EB172E19027">
    <w:name w:val="DEBA48EE51AE4E3FA80A1EB172E19027"/>
    <w:rsid w:val="00823839"/>
  </w:style>
  <w:style w:type="paragraph" w:customStyle="1" w:styleId="222AA915929F4BECB86BB3A5765576D0">
    <w:name w:val="222AA915929F4BECB86BB3A5765576D0"/>
    <w:rsid w:val="00823839"/>
  </w:style>
  <w:style w:type="paragraph" w:customStyle="1" w:styleId="453CC62B48514ECF8417FA286F451A32">
    <w:name w:val="453CC62B48514ECF8417FA286F451A32"/>
    <w:rsid w:val="00823839"/>
  </w:style>
  <w:style w:type="paragraph" w:customStyle="1" w:styleId="273C09E9654E425E973F67AFB6295B81">
    <w:name w:val="273C09E9654E425E973F67AFB6295B81"/>
    <w:rsid w:val="00823839"/>
  </w:style>
  <w:style w:type="paragraph" w:customStyle="1" w:styleId="05E94D00DFAF447EBCDE6C3EDC7107C4">
    <w:name w:val="05E94D00DFAF447EBCDE6C3EDC7107C4"/>
    <w:rsid w:val="00823839"/>
  </w:style>
  <w:style w:type="paragraph" w:customStyle="1" w:styleId="FA2F77A83C054690A099D032926DCB1A">
    <w:name w:val="FA2F77A83C054690A099D032926DCB1A"/>
    <w:rsid w:val="00823839"/>
  </w:style>
  <w:style w:type="paragraph" w:customStyle="1" w:styleId="F9D41E9EF25B4D1898C4D1625AFAB887">
    <w:name w:val="F9D41E9EF25B4D1898C4D1625AFAB887"/>
    <w:rsid w:val="00823839"/>
  </w:style>
  <w:style w:type="paragraph" w:customStyle="1" w:styleId="977D2B1D521340FAAF5A685B453B4C15">
    <w:name w:val="977D2B1D521340FAAF5A685B453B4C15"/>
    <w:rsid w:val="00823839"/>
  </w:style>
  <w:style w:type="paragraph" w:customStyle="1" w:styleId="D1E613933FD5428E83D8E74801E3AC13">
    <w:name w:val="D1E613933FD5428E83D8E74801E3AC13"/>
    <w:rsid w:val="00823839"/>
  </w:style>
  <w:style w:type="paragraph" w:customStyle="1" w:styleId="4A0ADD4841E34EE887156F9D8A123C43">
    <w:name w:val="4A0ADD4841E34EE887156F9D8A123C43"/>
    <w:rsid w:val="00823839"/>
  </w:style>
  <w:style w:type="paragraph" w:customStyle="1" w:styleId="DCAA4BFB6D2C4357892ADECFF4BA9DCB">
    <w:name w:val="DCAA4BFB6D2C4357892ADECFF4BA9DCB"/>
    <w:rsid w:val="00823839"/>
  </w:style>
  <w:style w:type="paragraph" w:customStyle="1" w:styleId="B2DD1F4C35C940AD96A2B788273FC0B5">
    <w:name w:val="B2DD1F4C35C940AD96A2B788273FC0B5"/>
    <w:rsid w:val="00823839"/>
  </w:style>
  <w:style w:type="paragraph" w:customStyle="1" w:styleId="499F0D64D94B44F28F0D280E7DCABA44">
    <w:name w:val="499F0D64D94B44F28F0D280E7DCABA44"/>
    <w:rsid w:val="00823839"/>
  </w:style>
  <w:style w:type="paragraph" w:customStyle="1" w:styleId="B7AE59D7592545F7B25F2482F5B802D2">
    <w:name w:val="B7AE59D7592545F7B25F2482F5B802D2"/>
    <w:rsid w:val="00823839"/>
  </w:style>
  <w:style w:type="paragraph" w:customStyle="1" w:styleId="857F626D287644A494F883B0A70366CB">
    <w:name w:val="857F626D287644A494F883B0A70366CB"/>
    <w:rsid w:val="00823839"/>
  </w:style>
  <w:style w:type="paragraph" w:customStyle="1" w:styleId="344555D2749F4FC2957F0AEA1DCE8951">
    <w:name w:val="344555D2749F4FC2957F0AEA1DCE8951"/>
    <w:rsid w:val="00823839"/>
  </w:style>
  <w:style w:type="paragraph" w:customStyle="1" w:styleId="2688D885E6A7435FAA47FB8EBCB34342">
    <w:name w:val="2688D885E6A7435FAA47FB8EBCB34342"/>
    <w:rsid w:val="00823839"/>
  </w:style>
  <w:style w:type="paragraph" w:customStyle="1" w:styleId="25D57BE4E26A4B2A8ECCDE72E040AA30">
    <w:name w:val="25D57BE4E26A4B2A8ECCDE72E040AA30"/>
    <w:rsid w:val="00823839"/>
  </w:style>
  <w:style w:type="paragraph" w:customStyle="1" w:styleId="249D07F8AE374C84B8A8A6DB8B17C1C9">
    <w:name w:val="249D07F8AE374C84B8A8A6DB8B17C1C9"/>
    <w:rsid w:val="00823839"/>
  </w:style>
  <w:style w:type="paragraph" w:customStyle="1" w:styleId="BCF866F269E449DE90465E379367E589">
    <w:name w:val="BCF866F269E449DE90465E379367E589"/>
    <w:rsid w:val="00823839"/>
  </w:style>
  <w:style w:type="paragraph" w:customStyle="1" w:styleId="52EF597770194172BA1A7274CAACCC39">
    <w:name w:val="52EF597770194172BA1A7274CAACCC39"/>
    <w:rsid w:val="00823839"/>
  </w:style>
  <w:style w:type="paragraph" w:customStyle="1" w:styleId="706823313EF540419F40139B00A7AA8C">
    <w:name w:val="706823313EF540419F40139B00A7AA8C"/>
    <w:rsid w:val="00823839"/>
  </w:style>
  <w:style w:type="paragraph" w:customStyle="1" w:styleId="39CB7FA3EB0148A5BE6034060BE466BE">
    <w:name w:val="39CB7FA3EB0148A5BE6034060BE466BE"/>
    <w:rsid w:val="00823839"/>
  </w:style>
  <w:style w:type="paragraph" w:customStyle="1" w:styleId="F5F2D817945A46A59E775CC4D4DE3096">
    <w:name w:val="F5F2D817945A46A59E775CC4D4DE3096"/>
    <w:rsid w:val="00823839"/>
  </w:style>
  <w:style w:type="paragraph" w:customStyle="1" w:styleId="0FC140C383AF4ED8AC72C4EA2277EBD6">
    <w:name w:val="0FC140C383AF4ED8AC72C4EA2277EBD6"/>
    <w:rsid w:val="00823839"/>
  </w:style>
  <w:style w:type="paragraph" w:customStyle="1" w:styleId="4284F153079D4C569273738EB92A999D">
    <w:name w:val="4284F153079D4C569273738EB92A999D"/>
    <w:rsid w:val="00823839"/>
  </w:style>
  <w:style w:type="paragraph" w:customStyle="1" w:styleId="80D0C5A74A574933B1B9EEE118051C0C">
    <w:name w:val="80D0C5A74A574933B1B9EEE118051C0C"/>
    <w:rsid w:val="00823839"/>
  </w:style>
  <w:style w:type="paragraph" w:customStyle="1" w:styleId="CEE48A5E0B7C49728DC9186203D09BE2">
    <w:name w:val="CEE48A5E0B7C49728DC9186203D09BE2"/>
    <w:rsid w:val="00823839"/>
  </w:style>
  <w:style w:type="paragraph" w:customStyle="1" w:styleId="E4C2A8C6150A4C0D9C3ABECD802F4EC6">
    <w:name w:val="E4C2A8C6150A4C0D9C3ABECD802F4EC6"/>
    <w:rsid w:val="00823839"/>
  </w:style>
  <w:style w:type="paragraph" w:customStyle="1" w:styleId="1571F971809C44C1B873FFB854AC0339">
    <w:name w:val="1571F971809C44C1B873FFB854AC0339"/>
    <w:rsid w:val="00823839"/>
  </w:style>
  <w:style w:type="paragraph" w:customStyle="1" w:styleId="E0A75C9AE7054B118232E1556DC8B25D">
    <w:name w:val="E0A75C9AE7054B118232E1556DC8B25D"/>
    <w:rsid w:val="00823839"/>
  </w:style>
  <w:style w:type="paragraph" w:customStyle="1" w:styleId="DB28A5D9544E455B912BCBEAD69D8318">
    <w:name w:val="DB28A5D9544E455B912BCBEAD69D8318"/>
    <w:rsid w:val="00823839"/>
  </w:style>
  <w:style w:type="paragraph" w:customStyle="1" w:styleId="CFAB0A9DB86C4916B09DAEA5049862D3">
    <w:name w:val="CFAB0A9DB86C4916B09DAEA5049862D3"/>
    <w:rsid w:val="00823839"/>
  </w:style>
  <w:style w:type="paragraph" w:customStyle="1" w:styleId="788E1BF178004E7794702F0E881C5A9F">
    <w:name w:val="788E1BF178004E7794702F0E881C5A9F"/>
    <w:rsid w:val="00823839"/>
  </w:style>
  <w:style w:type="paragraph" w:customStyle="1" w:styleId="EF494743702145F3AA5FCEAE87C5FC8D">
    <w:name w:val="EF494743702145F3AA5FCEAE87C5FC8D"/>
    <w:rsid w:val="00823839"/>
  </w:style>
  <w:style w:type="paragraph" w:customStyle="1" w:styleId="C463C4D394D74FA8B07BDE301374A3B7">
    <w:name w:val="C463C4D394D74FA8B07BDE301374A3B7"/>
    <w:rsid w:val="00823839"/>
  </w:style>
  <w:style w:type="paragraph" w:customStyle="1" w:styleId="75FA001FB5154B9AB7D6F2F8AED8CC6E">
    <w:name w:val="75FA001FB5154B9AB7D6F2F8AED8CC6E"/>
    <w:rsid w:val="00823839"/>
  </w:style>
  <w:style w:type="paragraph" w:customStyle="1" w:styleId="EF06D7FCBEDD40A79BD71A9612442041">
    <w:name w:val="EF06D7FCBEDD40A79BD71A9612442041"/>
    <w:rsid w:val="00823839"/>
  </w:style>
  <w:style w:type="paragraph" w:customStyle="1" w:styleId="44649D0EFE004AD980D902DD425A3ED1">
    <w:name w:val="44649D0EFE004AD980D902DD425A3ED1"/>
    <w:rsid w:val="00823839"/>
  </w:style>
  <w:style w:type="paragraph" w:customStyle="1" w:styleId="7AFE822B84374B1E96B1C5C8ABC6C94F">
    <w:name w:val="7AFE822B84374B1E96B1C5C8ABC6C94F"/>
    <w:rsid w:val="00823839"/>
  </w:style>
  <w:style w:type="paragraph" w:customStyle="1" w:styleId="0F9C51ABEA44438DB905452544B18A99">
    <w:name w:val="0F9C51ABEA44438DB905452544B18A99"/>
    <w:rsid w:val="00823839"/>
  </w:style>
  <w:style w:type="paragraph" w:customStyle="1" w:styleId="2D30EE6A872F42338C3E2921FA552D57">
    <w:name w:val="2D30EE6A872F42338C3E2921FA552D57"/>
    <w:rsid w:val="00823839"/>
  </w:style>
  <w:style w:type="paragraph" w:customStyle="1" w:styleId="3FA5B61BC3FB4D7C810E658BFAA6CBF8">
    <w:name w:val="3FA5B61BC3FB4D7C810E658BFAA6CBF8"/>
    <w:rsid w:val="00823839"/>
  </w:style>
  <w:style w:type="paragraph" w:customStyle="1" w:styleId="0AA4FF0DAC864A2DA71975793A232FC6">
    <w:name w:val="0AA4FF0DAC864A2DA71975793A232FC6"/>
    <w:rsid w:val="00823839"/>
  </w:style>
  <w:style w:type="paragraph" w:customStyle="1" w:styleId="B93B6BB034D84DE09B9A0400858DC0E9">
    <w:name w:val="B93B6BB034D84DE09B9A0400858DC0E9"/>
    <w:rsid w:val="00823839"/>
  </w:style>
  <w:style w:type="paragraph" w:customStyle="1" w:styleId="86E3A94342484B32B3ADDCFC90064CF0">
    <w:name w:val="86E3A94342484B32B3ADDCFC90064CF0"/>
    <w:rsid w:val="00823839"/>
  </w:style>
  <w:style w:type="paragraph" w:customStyle="1" w:styleId="71E0909033AF4677BE37C7F538AB7493">
    <w:name w:val="71E0909033AF4677BE37C7F538AB7493"/>
    <w:rsid w:val="00823839"/>
  </w:style>
  <w:style w:type="paragraph" w:customStyle="1" w:styleId="0E12B8716B404974BA3D1D600F5910DD">
    <w:name w:val="0E12B8716B404974BA3D1D600F5910DD"/>
    <w:rsid w:val="00823839"/>
  </w:style>
  <w:style w:type="paragraph" w:customStyle="1" w:styleId="80529848AEED41179681FCA9A969B056">
    <w:name w:val="80529848AEED41179681FCA9A969B056"/>
    <w:rsid w:val="00823839"/>
  </w:style>
  <w:style w:type="paragraph" w:customStyle="1" w:styleId="4E905577E44C4AB2AEEDC0685ED3491F">
    <w:name w:val="4E905577E44C4AB2AEEDC0685ED3491F"/>
    <w:rsid w:val="00823839"/>
  </w:style>
  <w:style w:type="paragraph" w:customStyle="1" w:styleId="ABEA6E8763984A8FBA1E912212790161">
    <w:name w:val="ABEA6E8763984A8FBA1E912212790161"/>
    <w:rsid w:val="00823839"/>
  </w:style>
  <w:style w:type="paragraph" w:customStyle="1" w:styleId="7E8BCAEBEF594554BD2D7E841E09A3C1">
    <w:name w:val="7E8BCAEBEF594554BD2D7E841E09A3C1"/>
    <w:rsid w:val="00823839"/>
  </w:style>
  <w:style w:type="paragraph" w:customStyle="1" w:styleId="B71159E3F3934AC3BFD48C88168AADB6">
    <w:name w:val="B71159E3F3934AC3BFD48C88168AADB6"/>
    <w:rsid w:val="00823839"/>
  </w:style>
  <w:style w:type="paragraph" w:customStyle="1" w:styleId="A1AA2A3BBA1744C78FC8B7FED45115AF">
    <w:name w:val="A1AA2A3BBA1744C78FC8B7FED45115AF"/>
    <w:rsid w:val="00823839"/>
  </w:style>
  <w:style w:type="paragraph" w:customStyle="1" w:styleId="D474607B560749548199EAFDCF45A0EF">
    <w:name w:val="D474607B560749548199EAFDCF45A0EF"/>
    <w:rsid w:val="00823839"/>
  </w:style>
  <w:style w:type="paragraph" w:customStyle="1" w:styleId="BD4B0D2E0A1D40B1A43A444D5AFA0C5A">
    <w:name w:val="BD4B0D2E0A1D40B1A43A444D5AFA0C5A"/>
    <w:rsid w:val="00823839"/>
  </w:style>
  <w:style w:type="paragraph" w:customStyle="1" w:styleId="FB4B289849734DD09DE0D7FFF039957F">
    <w:name w:val="FB4B289849734DD09DE0D7FFF039957F"/>
    <w:rsid w:val="00823839"/>
  </w:style>
  <w:style w:type="paragraph" w:customStyle="1" w:styleId="AA78A4DD3AF5481285048C3B080BB6A1">
    <w:name w:val="AA78A4DD3AF5481285048C3B080BB6A1"/>
    <w:rsid w:val="00823839"/>
  </w:style>
  <w:style w:type="paragraph" w:customStyle="1" w:styleId="40846C631DF04983B30E18B36E2D792A">
    <w:name w:val="40846C631DF04983B30E18B36E2D792A"/>
    <w:rsid w:val="00823839"/>
  </w:style>
  <w:style w:type="paragraph" w:customStyle="1" w:styleId="DD4AD8FF19BA44E7A8171C71225F0A69">
    <w:name w:val="DD4AD8FF19BA44E7A8171C71225F0A69"/>
    <w:rsid w:val="00823839"/>
  </w:style>
  <w:style w:type="paragraph" w:customStyle="1" w:styleId="22650A2C0BA2476AB9477309D53DDF69">
    <w:name w:val="22650A2C0BA2476AB9477309D53DDF69"/>
    <w:rsid w:val="00823839"/>
  </w:style>
  <w:style w:type="paragraph" w:customStyle="1" w:styleId="A2163EEC2179489FA2BB5E825743BADE">
    <w:name w:val="A2163EEC2179489FA2BB5E825743BADE"/>
    <w:rsid w:val="00823839"/>
  </w:style>
  <w:style w:type="paragraph" w:customStyle="1" w:styleId="FD2BC9ED14654689AB05D8915BF4C15E">
    <w:name w:val="FD2BC9ED14654689AB05D8915BF4C15E"/>
    <w:rsid w:val="00823839"/>
  </w:style>
  <w:style w:type="paragraph" w:customStyle="1" w:styleId="B24FEFFB7C924371B549881D61D3B86D">
    <w:name w:val="B24FEFFB7C924371B549881D61D3B86D"/>
    <w:rsid w:val="00823839"/>
  </w:style>
  <w:style w:type="paragraph" w:customStyle="1" w:styleId="7141B77469BF430E9D76B4C5F36AA472">
    <w:name w:val="7141B77469BF430E9D76B4C5F36AA472"/>
    <w:rsid w:val="00823839"/>
  </w:style>
  <w:style w:type="paragraph" w:customStyle="1" w:styleId="3A4430D558B74889B4C45933F08EA14B">
    <w:name w:val="3A4430D558B74889B4C45933F08EA14B"/>
    <w:rsid w:val="00823839"/>
  </w:style>
  <w:style w:type="paragraph" w:customStyle="1" w:styleId="07F51C95761543558F4A931661A0A630">
    <w:name w:val="07F51C95761543558F4A931661A0A630"/>
    <w:rsid w:val="00823839"/>
  </w:style>
  <w:style w:type="paragraph" w:customStyle="1" w:styleId="79E79BB1692F43E6BA1DC7D9268FBD7F">
    <w:name w:val="79E79BB1692F43E6BA1DC7D9268FBD7F"/>
    <w:rsid w:val="00823839"/>
  </w:style>
  <w:style w:type="paragraph" w:customStyle="1" w:styleId="9ADE1574047D4DE68ED07945F261978F">
    <w:name w:val="9ADE1574047D4DE68ED07945F261978F"/>
    <w:rsid w:val="00823839"/>
  </w:style>
  <w:style w:type="paragraph" w:customStyle="1" w:styleId="5A4D055391B74ABB8CACB848E19C94EF">
    <w:name w:val="5A4D055391B74ABB8CACB848E19C94EF"/>
    <w:rsid w:val="00823839"/>
  </w:style>
  <w:style w:type="paragraph" w:customStyle="1" w:styleId="273FD24A115340FEBF72F937FA96F356">
    <w:name w:val="273FD24A115340FEBF72F937FA96F356"/>
    <w:rsid w:val="00823839"/>
  </w:style>
  <w:style w:type="paragraph" w:customStyle="1" w:styleId="396B84C91D9F4BF88259D72461803944">
    <w:name w:val="396B84C91D9F4BF88259D72461803944"/>
    <w:rsid w:val="00823839"/>
  </w:style>
  <w:style w:type="paragraph" w:customStyle="1" w:styleId="59D281A7F42446D19BFBBB46B5EF8846">
    <w:name w:val="59D281A7F42446D19BFBBB46B5EF8846"/>
    <w:rsid w:val="00823839"/>
  </w:style>
  <w:style w:type="paragraph" w:customStyle="1" w:styleId="D22A29AE87C74298B3A963852FFF8DFA">
    <w:name w:val="D22A29AE87C74298B3A963852FFF8DFA"/>
    <w:rsid w:val="00823839"/>
  </w:style>
  <w:style w:type="paragraph" w:customStyle="1" w:styleId="064FC9FE641041469B9F7FD5FFE25A20">
    <w:name w:val="064FC9FE641041469B9F7FD5FFE25A20"/>
    <w:rsid w:val="00823839"/>
  </w:style>
  <w:style w:type="paragraph" w:customStyle="1" w:styleId="D4F9DC853E444E58A201EAB012DE1800">
    <w:name w:val="D4F9DC853E444E58A201EAB012DE1800"/>
    <w:rsid w:val="00823839"/>
  </w:style>
  <w:style w:type="paragraph" w:customStyle="1" w:styleId="7B38A9F44A0341D8A4D9FF29AC335962">
    <w:name w:val="7B38A9F44A0341D8A4D9FF29AC335962"/>
    <w:rsid w:val="00823839"/>
  </w:style>
  <w:style w:type="paragraph" w:customStyle="1" w:styleId="07FE7C0C85F64E9FA0A22167222DA301">
    <w:name w:val="07FE7C0C85F64E9FA0A22167222DA301"/>
    <w:rsid w:val="00823839"/>
  </w:style>
  <w:style w:type="paragraph" w:customStyle="1" w:styleId="5FF7884DD2314839B284B9A673DFFE85">
    <w:name w:val="5FF7884DD2314839B284B9A673DFFE85"/>
    <w:rsid w:val="00823839"/>
  </w:style>
  <w:style w:type="paragraph" w:customStyle="1" w:styleId="2EB916345D8141D2ADC9700698D042C6">
    <w:name w:val="2EB916345D8141D2ADC9700698D042C6"/>
    <w:rsid w:val="00823839"/>
  </w:style>
  <w:style w:type="paragraph" w:customStyle="1" w:styleId="8EEBAEAEF6434749BA92E6969AD286F6">
    <w:name w:val="8EEBAEAEF6434749BA92E6969AD286F6"/>
    <w:rsid w:val="00823839"/>
  </w:style>
  <w:style w:type="paragraph" w:customStyle="1" w:styleId="DB783D3F71EF49B8A299058A3C680494">
    <w:name w:val="DB783D3F71EF49B8A299058A3C680494"/>
    <w:rsid w:val="00823839"/>
  </w:style>
  <w:style w:type="paragraph" w:customStyle="1" w:styleId="5C10AC4DD9D5423D90F806D3FEEA09C4">
    <w:name w:val="5C10AC4DD9D5423D90F806D3FEEA09C4"/>
    <w:rsid w:val="00823839"/>
  </w:style>
  <w:style w:type="paragraph" w:customStyle="1" w:styleId="D212F6CA64D247BAB92DACCB60482553">
    <w:name w:val="D212F6CA64D247BAB92DACCB60482553"/>
    <w:rsid w:val="00823839"/>
  </w:style>
  <w:style w:type="paragraph" w:customStyle="1" w:styleId="3FA3876FC8BB494E88E04C0C22200C76">
    <w:name w:val="3FA3876FC8BB494E88E04C0C22200C76"/>
    <w:rsid w:val="00823839"/>
  </w:style>
  <w:style w:type="paragraph" w:customStyle="1" w:styleId="46F9B36D6AD44470A949E872EB968378">
    <w:name w:val="46F9B36D6AD44470A949E872EB968378"/>
    <w:rsid w:val="00823839"/>
  </w:style>
  <w:style w:type="paragraph" w:customStyle="1" w:styleId="AA7822CDDD58454E8A22804C2C89D264">
    <w:name w:val="AA7822CDDD58454E8A22804C2C89D264"/>
    <w:rsid w:val="00823839"/>
  </w:style>
  <w:style w:type="paragraph" w:customStyle="1" w:styleId="1BE8B90CFDF944D5AB6DD8E4D3BAD869">
    <w:name w:val="1BE8B90CFDF944D5AB6DD8E4D3BAD869"/>
    <w:rsid w:val="00823839"/>
  </w:style>
  <w:style w:type="paragraph" w:customStyle="1" w:styleId="86247E18118B4D6FAB5444D94CC5280F">
    <w:name w:val="86247E18118B4D6FAB5444D94CC5280F"/>
    <w:rsid w:val="00823839"/>
  </w:style>
  <w:style w:type="paragraph" w:customStyle="1" w:styleId="36D6C8C8EFBC4F0B9409E92E592549AF">
    <w:name w:val="36D6C8C8EFBC4F0B9409E92E592549AF"/>
    <w:rsid w:val="00823839"/>
  </w:style>
  <w:style w:type="paragraph" w:customStyle="1" w:styleId="D3B6A8AF7CBF47EDBB095FDC341B3144">
    <w:name w:val="D3B6A8AF7CBF47EDBB095FDC341B3144"/>
    <w:rsid w:val="00823839"/>
  </w:style>
  <w:style w:type="paragraph" w:customStyle="1" w:styleId="09747359366A4C7FB98DCEB796E4EBEB">
    <w:name w:val="09747359366A4C7FB98DCEB796E4EBEB"/>
    <w:rsid w:val="00823839"/>
  </w:style>
  <w:style w:type="paragraph" w:customStyle="1" w:styleId="D223320FCE4E41A093393036FCEB295B">
    <w:name w:val="D223320FCE4E41A093393036FCEB295B"/>
    <w:rsid w:val="00823839"/>
  </w:style>
  <w:style w:type="paragraph" w:customStyle="1" w:styleId="34E491B903984561B22B1ED1B327B54D">
    <w:name w:val="34E491B903984561B22B1ED1B327B54D"/>
    <w:rsid w:val="00823839"/>
  </w:style>
  <w:style w:type="paragraph" w:customStyle="1" w:styleId="B6D286AA30434B758DE96E7EA2F3C59F">
    <w:name w:val="B6D286AA30434B758DE96E7EA2F3C59F"/>
    <w:rsid w:val="00823839"/>
  </w:style>
  <w:style w:type="paragraph" w:customStyle="1" w:styleId="DF8258419A744D24A58990E9EBAEA644">
    <w:name w:val="DF8258419A744D24A58990E9EBAEA644"/>
    <w:rsid w:val="00823839"/>
  </w:style>
  <w:style w:type="paragraph" w:customStyle="1" w:styleId="12A9B8D1D4644871B19EA3BDC5C03A22">
    <w:name w:val="12A9B8D1D4644871B19EA3BDC5C03A22"/>
    <w:rsid w:val="00823839"/>
  </w:style>
  <w:style w:type="paragraph" w:customStyle="1" w:styleId="33D3044A9609457C88A910DFD1365F3D">
    <w:name w:val="33D3044A9609457C88A910DFD1365F3D"/>
    <w:rsid w:val="00823839"/>
  </w:style>
  <w:style w:type="paragraph" w:customStyle="1" w:styleId="ACC40645572C485FB3E305FFB03AE980">
    <w:name w:val="ACC40645572C485FB3E305FFB03AE980"/>
    <w:rsid w:val="00823839"/>
  </w:style>
  <w:style w:type="paragraph" w:customStyle="1" w:styleId="1EF74A43113149DB8194D52BA8B49652">
    <w:name w:val="1EF74A43113149DB8194D52BA8B49652"/>
    <w:rsid w:val="00823839"/>
  </w:style>
  <w:style w:type="paragraph" w:customStyle="1" w:styleId="287347D550444EA19B7AE02EB885A078">
    <w:name w:val="287347D550444EA19B7AE02EB885A078"/>
    <w:rsid w:val="00823839"/>
  </w:style>
  <w:style w:type="paragraph" w:customStyle="1" w:styleId="DC622505CA0248E5BD3D03AC37FF7AE4">
    <w:name w:val="DC622505CA0248E5BD3D03AC37FF7AE4"/>
    <w:rsid w:val="00823839"/>
  </w:style>
  <w:style w:type="paragraph" w:customStyle="1" w:styleId="FA8B70EDA8C34337B4EB299DCCD6CA51">
    <w:name w:val="FA8B70EDA8C34337B4EB299DCCD6CA51"/>
    <w:rsid w:val="00823839"/>
  </w:style>
  <w:style w:type="paragraph" w:customStyle="1" w:styleId="429D1C5C0FD4497485772878EAA705BD">
    <w:name w:val="429D1C5C0FD4497485772878EAA705BD"/>
    <w:rsid w:val="00823839"/>
  </w:style>
  <w:style w:type="paragraph" w:customStyle="1" w:styleId="51C42B7B7C0D47919458C8B20FC6E615">
    <w:name w:val="51C42B7B7C0D47919458C8B20FC6E615"/>
    <w:rsid w:val="00823839"/>
  </w:style>
  <w:style w:type="paragraph" w:customStyle="1" w:styleId="A88B695BF62C43D0B3371868FA474AE6">
    <w:name w:val="A88B695BF62C43D0B3371868FA474AE6"/>
    <w:rsid w:val="00823839"/>
  </w:style>
  <w:style w:type="paragraph" w:customStyle="1" w:styleId="48B4020368774A12B37746A233C37422">
    <w:name w:val="48B4020368774A12B37746A233C37422"/>
    <w:rsid w:val="00823839"/>
  </w:style>
  <w:style w:type="paragraph" w:customStyle="1" w:styleId="C588CB5C0F0149ECB415ACE3164FE80A">
    <w:name w:val="C588CB5C0F0149ECB415ACE3164FE80A"/>
    <w:rsid w:val="00823839"/>
  </w:style>
  <w:style w:type="paragraph" w:customStyle="1" w:styleId="ACAECA87DB7B4C359AAD6BF4881124B6">
    <w:name w:val="ACAECA87DB7B4C359AAD6BF4881124B6"/>
    <w:rsid w:val="00823839"/>
  </w:style>
  <w:style w:type="paragraph" w:customStyle="1" w:styleId="C9C005A07662478599F042FB84D77B83">
    <w:name w:val="C9C005A07662478599F042FB84D77B83"/>
    <w:rsid w:val="00823839"/>
  </w:style>
  <w:style w:type="paragraph" w:customStyle="1" w:styleId="97395AC5C8494EA7896A16B5BE7B3D94">
    <w:name w:val="97395AC5C8494EA7896A16B5BE7B3D94"/>
    <w:rsid w:val="00823839"/>
  </w:style>
  <w:style w:type="paragraph" w:customStyle="1" w:styleId="9F1646AA80804095A696F948057D4D19">
    <w:name w:val="9F1646AA80804095A696F948057D4D19"/>
    <w:rsid w:val="00823839"/>
  </w:style>
  <w:style w:type="paragraph" w:customStyle="1" w:styleId="EF966D8B93364862A9282282D013B96B">
    <w:name w:val="EF966D8B93364862A9282282D013B96B"/>
    <w:rsid w:val="00823839"/>
  </w:style>
  <w:style w:type="paragraph" w:customStyle="1" w:styleId="050908B35F0F4B73B09B8A090D08800F">
    <w:name w:val="050908B35F0F4B73B09B8A090D08800F"/>
    <w:rsid w:val="00823839"/>
  </w:style>
  <w:style w:type="paragraph" w:customStyle="1" w:styleId="263304335251405A912C59E1857E6BCB">
    <w:name w:val="263304335251405A912C59E1857E6BCB"/>
    <w:rsid w:val="00823839"/>
  </w:style>
  <w:style w:type="paragraph" w:customStyle="1" w:styleId="535AEB62D2A5420F9501DAEFD3682AB6">
    <w:name w:val="535AEB62D2A5420F9501DAEFD3682AB6"/>
    <w:rsid w:val="00823839"/>
  </w:style>
  <w:style w:type="paragraph" w:customStyle="1" w:styleId="CEEFBD86CB7E4A08A4B856A84884FF59">
    <w:name w:val="CEEFBD86CB7E4A08A4B856A84884FF59"/>
    <w:rsid w:val="00823839"/>
  </w:style>
  <w:style w:type="paragraph" w:customStyle="1" w:styleId="95A2AD5F522B4492BCF51420F42C9E89">
    <w:name w:val="95A2AD5F522B4492BCF51420F42C9E89"/>
    <w:rsid w:val="00823839"/>
  </w:style>
  <w:style w:type="paragraph" w:customStyle="1" w:styleId="CE32E1BFE80240FAB84AC0A1AB667359">
    <w:name w:val="CE32E1BFE80240FAB84AC0A1AB667359"/>
    <w:rsid w:val="00823839"/>
  </w:style>
  <w:style w:type="paragraph" w:customStyle="1" w:styleId="034BF67EF35F4DBB8E55C281EF114AD4">
    <w:name w:val="034BF67EF35F4DBB8E55C281EF114AD4"/>
    <w:rsid w:val="00823839"/>
  </w:style>
  <w:style w:type="paragraph" w:customStyle="1" w:styleId="72A5BB6E61CC40BE9BC6CB06B31042EF">
    <w:name w:val="72A5BB6E61CC40BE9BC6CB06B31042EF"/>
    <w:rsid w:val="00823839"/>
  </w:style>
  <w:style w:type="paragraph" w:customStyle="1" w:styleId="0C196043811C4C2D8B3A3FFD185BC049">
    <w:name w:val="0C196043811C4C2D8B3A3FFD185BC049"/>
    <w:rsid w:val="00823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">
  <a:themeElements>
    <a:clrScheme name="Business Cards">
      <a:dk1>
        <a:srgbClr val="000000"/>
      </a:dk1>
      <a:lt1>
        <a:srgbClr val="FFFFFF"/>
      </a:lt1>
      <a:dk2>
        <a:srgbClr val="1F2123"/>
      </a:dk2>
      <a:lt2>
        <a:srgbClr val="F8EBD1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[Endereço Web]</Abstract>
  <CompanyAddress>caca_filho2100@hotmail.com</CompanyAddress>
  <CompanyPhone>[]</CompanyPhone>
  <CompanyFax>[Fax]</CompanyFax>
  <CompanyEmail>ID: 001</CompanyEmail>
</CoverPageProperties>
</file>

<file path=customXml/item2.xml><?xml version="1.0" encoding="utf-8"?>
<mappings xmlns="http://schemas.microsoft.com/pics">
  <picture>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1CC5FB-0D59-4A86-AC36-AEAC36E4A7D5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33E76DA-92F9-49E5-A3B3-EE81C6B05D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Cartões de Visita (Atemporal)</Template>
  <TotalTime>239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CEO – presidente</vt:lpstr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CEO – presidente</dc:title>
  <dc:creator>Carlos A. Costa</dc:creator>
  <cp:keywords/>
  <cp:lastModifiedBy>Carlos Filho</cp:lastModifiedBy>
  <cp:revision>1</cp:revision>
  <cp:lastPrinted>2016-11-29T20:38:00Z</cp:lastPrinted>
  <dcterms:created xsi:type="dcterms:W3CDTF">2016-11-29T17:14:00Z</dcterms:created>
  <dcterms:modified xsi:type="dcterms:W3CDTF">2016-11-30T12:11:00Z</dcterms:modified>
  <cp:contentStatus>[Cidade, Rua CEP]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TC027808159991</vt:lpwstr>
  </property>
</Properties>
</file>