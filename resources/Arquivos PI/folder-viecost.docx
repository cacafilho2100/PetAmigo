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host"/>
        <w:tblW w:w="0" w:type="auto"/>
        <w:tblLayout w:type="fixed"/>
        <w:tblLook w:val="04A0" w:firstRow="1" w:lastRow="0" w:firstColumn="1" w:lastColumn="0" w:noHBand="0" w:noVBand="1"/>
        <w:tblDescription w:val="Layout table for outside of trifold brochure"/>
      </w:tblPr>
      <w:tblGrid>
        <w:gridCol w:w="3745"/>
        <w:gridCol w:w="724"/>
        <w:gridCol w:w="502"/>
        <w:gridCol w:w="4820"/>
        <w:gridCol w:w="360"/>
        <w:gridCol w:w="3904"/>
      </w:tblGrid>
      <w:tr w:rsidR="00523934" w:rsidRPr="00570713" w:rsidTr="00657507">
        <w:trPr>
          <w:trHeight w:hRule="exact" w:val="10784"/>
        </w:trPr>
        <w:tc>
          <w:tcPr>
            <w:tcW w:w="3745" w:type="dxa"/>
          </w:tcPr>
          <w:tbl>
            <w:tblPr>
              <w:tblStyle w:val="Tabeladehos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745"/>
            </w:tblGrid>
            <w:tr w:rsidR="00523934" w:rsidRPr="00780148" w:rsidTr="00657507">
              <w:trPr>
                <w:trHeight w:hRule="exact" w:val="9850"/>
              </w:trPr>
              <w:tc>
                <w:tcPr>
                  <w:tcW w:w="5000" w:type="pct"/>
                  <w:shd w:val="clear" w:color="auto" w:fill="74CBC8" w:themeFill="accent1"/>
                </w:tcPr>
                <w:p w:rsidR="00523934" w:rsidRPr="00570713" w:rsidRDefault="00B62208">
                  <w:pPr>
                    <w:pStyle w:val="Ttulodobloc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Pet Amigo</w:t>
                  </w:r>
                </w:p>
                <w:p w:rsidR="00523934" w:rsidRDefault="008C6E10">
                  <w:pPr>
                    <w:pStyle w:val="Textodobloco"/>
                    <w:spacing w:after="160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 website inovador e intuitivo para o bem dos nossos amigos de 4 patas.</w:t>
                  </w:r>
                </w:p>
                <w:p w:rsidR="008C6E10" w:rsidRDefault="008C6E10">
                  <w:pPr>
                    <w:pStyle w:val="Textodobloco"/>
                    <w:spacing w:after="160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Aqui você encontra seu animal que foi perdido,</w:t>
                  </w:r>
                  <w:r w:rsidR="00D10B19">
                    <w:rPr>
                      <w:lang w:val="pt-BR"/>
                    </w:rPr>
                    <w:t xml:space="preserve"> adoção,</w:t>
                  </w:r>
                  <w:r>
                    <w:rPr>
                      <w:lang w:val="pt-BR"/>
                    </w:rPr>
                    <w:t xml:space="preserve"> pares para cruzamento, doadores de sangue e muito mais!</w:t>
                  </w:r>
                </w:p>
                <w:p w:rsidR="008C6E10" w:rsidRDefault="008C6E10">
                  <w:pPr>
                    <w:pStyle w:val="Textodobloco"/>
                    <w:spacing w:after="160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Confira o nosso trabalho acessando:</w:t>
                  </w:r>
                </w:p>
                <w:p w:rsidR="008C6E10" w:rsidRPr="00570713" w:rsidRDefault="008C6E10">
                  <w:pPr>
                    <w:pStyle w:val="Textodobloco"/>
                    <w:spacing w:after="160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Petamigo.com</w:t>
                  </w:r>
                </w:p>
              </w:tc>
            </w:tr>
            <w:tr w:rsidR="00523934" w:rsidRPr="00780148" w:rsidTr="00657507">
              <w:trPr>
                <w:trHeight w:hRule="exact" w:val="503"/>
              </w:trPr>
              <w:tc>
                <w:tcPr>
                  <w:tcW w:w="5000" w:type="pct"/>
                  <w:shd w:val="clear" w:color="auto" w:fill="74CBC8" w:themeFill="accent1"/>
                </w:tcPr>
                <w:p w:rsidR="00523934" w:rsidRPr="00570713" w:rsidRDefault="00523934">
                  <w:pPr>
                    <w:rPr>
                      <w:lang w:val="pt-BR"/>
                    </w:rPr>
                  </w:pPr>
                </w:p>
              </w:tc>
            </w:tr>
            <w:tr w:rsidR="00523934" w:rsidRPr="00780148" w:rsidTr="00657507">
              <w:trPr>
                <w:trHeight w:hRule="exact" w:val="215"/>
              </w:trPr>
              <w:tc>
                <w:tcPr>
                  <w:tcW w:w="5000" w:type="pct"/>
                </w:tcPr>
                <w:p w:rsidR="00523934" w:rsidRPr="00570713" w:rsidRDefault="00523934">
                  <w:pPr>
                    <w:rPr>
                      <w:lang w:val="pt-BR"/>
                    </w:rPr>
                  </w:pPr>
                </w:p>
              </w:tc>
            </w:tr>
            <w:tr w:rsidR="00523934" w:rsidRPr="00780148" w:rsidTr="00657507">
              <w:trPr>
                <w:trHeight w:hRule="exact" w:val="215"/>
              </w:trPr>
              <w:tc>
                <w:tcPr>
                  <w:tcW w:w="5000" w:type="pct"/>
                  <w:shd w:val="clear" w:color="auto" w:fill="74CBC8" w:themeFill="accent1"/>
                </w:tcPr>
                <w:p w:rsidR="00523934" w:rsidRPr="00570713" w:rsidRDefault="00523934">
                  <w:pPr>
                    <w:rPr>
                      <w:lang w:val="pt-BR"/>
                    </w:rPr>
                  </w:pPr>
                </w:p>
              </w:tc>
            </w:tr>
          </w:tbl>
          <w:p w:rsidR="00523934" w:rsidRPr="00570713" w:rsidRDefault="00523934">
            <w:pPr>
              <w:rPr>
                <w:lang w:val="pt-BR"/>
              </w:rPr>
            </w:pPr>
          </w:p>
        </w:tc>
        <w:tc>
          <w:tcPr>
            <w:tcW w:w="724" w:type="dxa"/>
          </w:tcPr>
          <w:p w:rsidR="00523934" w:rsidRPr="00570713" w:rsidRDefault="00EA0907">
            <w:pPr>
              <w:rPr>
                <w:lang w:val="pt-BR"/>
              </w:rPr>
            </w:pPr>
            <w:r w:rsidRPr="00570713"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779A1523" wp14:editId="6D29CA2F">
                      <wp:simplePos x="0" y="0"/>
                      <wp:positionH relativeFrom="column">
                        <wp:posOffset>412750</wp:posOffset>
                      </wp:positionH>
                      <wp:positionV relativeFrom="page">
                        <wp:posOffset>-447675</wp:posOffset>
                      </wp:positionV>
                      <wp:extent cx="3383280" cy="7772400"/>
                      <wp:effectExtent l="0" t="0" r="26670" b="19050"/>
                      <wp:wrapNone/>
                      <wp:docPr id="9" name="Grupo 9" descr="Linhas para dobrar. Exclua antes de imprimir.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3280" cy="7772400"/>
                                <a:chOff x="0" y="0"/>
                                <a:chExt cx="3381375" cy="7772400"/>
                              </a:xfrm>
                            </wpg:grpSpPr>
                            <wps:wsp>
                              <wps:cNvPr id="4" name="Conector Reto 4"/>
                              <wps:cNvCnPr/>
                              <wps:spPr>
                                <a:xfrm>
                                  <a:off x="3381375" y="0"/>
                                  <a:ext cx="0" cy="7772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Conector Reto 5"/>
                              <wps:cNvCnPr/>
                              <wps:spPr>
                                <a:xfrm>
                                  <a:off x="0" y="0"/>
                                  <a:ext cx="0" cy="7772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7CC65E4" id="Grupo 9" o:spid="_x0000_s1026" alt="Linhas para dobrar. Exclua antes de imprimir." style="position:absolute;margin-left:32.5pt;margin-top:-35.25pt;width:266.4pt;height:612pt;z-index:-251651072;mso-position-vertical-relative:page;mso-width-relative:margin;mso-height-relative:margin" coordsize="33813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">
                      <v:line id="Conector Reto 4" o:spid="_x0000_s1027" style="position:absolute;visibility:visible;mso-wrap-style:square" from="33813,0" to="33813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NSu8QAAADaAAAADwAAAGRycy9kb3ducmV2LnhtbESPT2vCQBTE70K/w/IK3uqmoqJpNlIF&#10;g6V68N/9kX1N0mbfhuxq4rfvFgoeh5n5DZMse1OLG7WusqzgdRSBIM6trrhQcD5tXuYgnEfWWFsm&#10;BXdysEyfBgnG2nZ8oNvRFyJA2MWooPS+iaV0eUkG3cg2xMH7sq1BH2RbSN1iF+CmluMomkmDFYeF&#10;Ehtal5T/HK9GweYD95/TbjW7ZLv1IZvmi+t3ppUaPvfvbyA89f4R/m9vtYIJ/F0JN0C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1K7xAAAANoAAAAPAAAAAAAAAAAA&#10;AAAAAKECAABkcnMvZG93bnJldi54bWxQSwUGAAAAAAQABAD5AAAAkgMAAAAA&#10;" strokecolor="#d8d8d8 [2732]" strokeweight=".5pt">
                        <v:stroke joinstyle="miter"/>
                      </v:line>
                      <v:line id="Conector Reto 5" o:spid="_x0000_s1028" style="position:absolute;visibility:visible;mso-wrap-style:square" from="0,0" to="0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/3IMQAAADaAAAADwAAAGRycy9kb3ducmV2LnhtbESPT2vCQBTE74V+h+UJ3nSjEGljNtIK&#10;hpa2B//dH9lnEpt9G7Krid/eLQg9DjPzGyZdDaYRV+pcbVnBbBqBIC6srrlUcNhvJi8gnEfW2Fgm&#10;BTdysMqen1JMtO15S9edL0WAsEtQQeV9m0jpiooMuqltiYN3sp1BH2RXSt1hH+CmkfMoWkiDNYeF&#10;CltaV1T87i5GweYTf77i/n1xzL/X2zwuXi/nXCs1Hg1vSxCeBv8ffrQ/tIIY/q6EG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3/cgxAAAANoAAAAPAAAAAAAAAAAA&#10;AAAAAKECAABkcnMvZG93bnJldi54bWxQSwUGAAAAAAQABAD5AAAAkgMAAAAA&#10;" strokecolor="#d8d8d8 [2732]" strokeweight=".5pt">
                        <v:stroke joinstyle="miter"/>
                      </v:line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502" w:type="dxa"/>
          </w:tcPr>
          <w:p w:rsidR="00523934" w:rsidRPr="00570713" w:rsidRDefault="00523934">
            <w:pPr>
              <w:rPr>
                <w:lang w:val="pt-BR"/>
              </w:rPr>
            </w:pPr>
          </w:p>
        </w:tc>
        <w:tc>
          <w:tcPr>
            <w:tcW w:w="4820" w:type="dxa"/>
          </w:tcPr>
          <w:tbl>
            <w:tblPr>
              <w:tblStyle w:val="Tabeladehos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820"/>
            </w:tblGrid>
            <w:tr w:rsidR="00523934" w:rsidRPr="00780148" w:rsidTr="00657507">
              <w:trPr>
                <w:cantSplit/>
                <w:trHeight w:hRule="exact" w:val="6470"/>
              </w:trPr>
              <w:tc>
                <w:tcPr>
                  <w:tcW w:w="5000" w:type="pct"/>
                  <w:textDirection w:val="btLr"/>
                </w:tcPr>
                <w:p w:rsidR="00523934" w:rsidRDefault="004D25AC" w:rsidP="004D25AC">
                  <w:pPr>
                    <w:pStyle w:val="Destinatri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Banca avaliadora FAFICA.</w:t>
                  </w:r>
                </w:p>
                <w:p w:rsidR="004D25AC" w:rsidRPr="00570713" w:rsidRDefault="004D25AC" w:rsidP="004D25AC">
                  <w:pPr>
                    <w:pStyle w:val="Destinatrio1"/>
                    <w:rPr>
                      <w:lang w:val="pt-BR"/>
                    </w:rPr>
                  </w:pPr>
                </w:p>
              </w:tc>
            </w:tr>
            <w:tr w:rsidR="00523934" w:rsidRPr="00780148" w:rsidTr="00657507">
              <w:trPr>
                <w:cantSplit/>
                <w:trHeight w:hRule="exact" w:val="4313"/>
              </w:trPr>
              <w:tc>
                <w:tcPr>
                  <w:tcW w:w="5000" w:type="pct"/>
                  <w:textDirection w:val="btLr"/>
                </w:tcPr>
                <w:p w:rsidR="00523934" w:rsidRPr="00074722" w:rsidRDefault="00102959">
                  <w:pPr>
                    <w:pStyle w:val="EndereodeDevoluo"/>
                    <w:rPr>
                      <w:rFonts w:ascii="Bauhaus 93" w:hAnsi="Bauhaus 93"/>
                      <w:b/>
                    </w:rPr>
                  </w:pPr>
                  <w:sdt>
                    <w:sdtPr>
                      <w:rPr>
                        <w:rStyle w:val="Forte"/>
                        <w:rFonts w:ascii="Bauhaus 93" w:hAnsi="Bauhaus 93"/>
                        <w:b w:val="0"/>
                      </w:rPr>
                      <w:alias w:val="Nome da Empresa"/>
                      <w:tag w:val=""/>
                      <w:id w:val="-172038622"/>
                      <w:placeholder>
                        <w:docPart w:val="65108C1FE7AC4976B8690894532F4802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15:appearance w15:val="hidden"/>
                      <w:text/>
                    </w:sdtPr>
                    <w:sdtEndPr>
                      <w:rPr>
                        <w:rStyle w:val="Forte"/>
                      </w:rPr>
                    </w:sdtEndPr>
                    <w:sdtContent>
                      <w:r w:rsidR="00780148" w:rsidRPr="00074722">
                        <w:rPr>
                          <w:rStyle w:val="Forte"/>
                          <w:rFonts w:ascii="Bauhaus 93" w:hAnsi="Bauhaus 93"/>
                          <w:b w:val="0"/>
                        </w:rPr>
                        <w:t>VIECOST SOFTWARE</w:t>
                      </w:r>
                    </w:sdtContent>
                  </w:sdt>
                </w:p>
                <w:sdt>
                  <w:sdtPr>
                    <w:rPr>
                      <w:lang w:val="pt-BR"/>
                    </w:rPr>
                    <w:alias w:val="Endereço"/>
                    <w:tag w:val=""/>
                    <w:id w:val="-522012300"/>
                    <w:placeholder>
                      <w:docPart w:val="3C043A257B17426E9FAA76952E388A2C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EndPr/>
                  <w:sdtContent>
                    <w:p w:rsidR="00523934" w:rsidRPr="00780148" w:rsidRDefault="00780148" w:rsidP="00780148">
                      <w:pPr>
                        <w:pStyle w:val="EndereodeDevoluo"/>
                        <w:rPr>
                          <w:lang w:val="pt-BR"/>
                        </w:rPr>
                      </w:pPr>
                      <w:r w:rsidRPr="00780148">
                        <w:rPr>
                          <w:lang w:val="pt-BR"/>
                        </w:rPr>
                        <w:t>Caruaru - PE</w:t>
                      </w:r>
                      <w:r w:rsidRPr="00780148">
                        <w:rPr>
                          <w:lang w:val="pt-BR"/>
                        </w:rPr>
                        <w:br/>
                      </w:r>
                      <w:proofErr w:type="gramStart"/>
                      <w:r w:rsidRPr="00780148">
                        <w:rPr>
                          <w:lang w:val="pt-BR"/>
                        </w:rPr>
                        <w:t>CEP :</w:t>
                      </w:r>
                      <w:proofErr w:type="gramEnd"/>
                      <w:r w:rsidRPr="00780148">
                        <w:rPr>
                          <w:lang w:val="pt-BR"/>
                        </w:rPr>
                        <w:t xml:space="preserve"> 55.000.000</w:t>
                      </w:r>
                      <w:r w:rsidRPr="00780148">
                        <w:rPr>
                          <w:lang w:val="pt-BR"/>
                        </w:rPr>
                        <w:br/>
                        <w:t>R. Tavares Bastos</w:t>
                      </w:r>
                      <w:r>
                        <w:rPr>
                          <w:lang w:val="pt-BR"/>
                        </w:rPr>
                        <w:br/>
                        <w:t>Indianópolis.</w:t>
                      </w:r>
                      <w:r w:rsidRPr="00780148">
                        <w:rPr>
                          <w:lang w:val="pt-BR"/>
                        </w:rPr>
                        <w:br/>
                      </w:r>
                    </w:p>
                  </w:sdtContent>
                </w:sdt>
              </w:tc>
            </w:tr>
          </w:tbl>
          <w:p w:rsidR="00523934" w:rsidRPr="00780148" w:rsidRDefault="00523934">
            <w:pPr>
              <w:rPr>
                <w:lang w:val="pt-BR"/>
              </w:rPr>
            </w:pPr>
          </w:p>
        </w:tc>
        <w:tc>
          <w:tcPr>
            <w:tcW w:w="360" w:type="dxa"/>
          </w:tcPr>
          <w:p w:rsidR="00523934" w:rsidRPr="00570713" w:rsidRDefault="005C5E2E">
            <w:pPr>
              <w:rPr>
                <w:lang w:val="pt-BR"/>
              </w:rPr>
            </w:pPr>
            <w:r w:rsidRPr="00780148">
              <w:rPr>
                <w:lang w:val="pt-BR"/>
              </w:rPr>
              <w:t xml:space="preserve"> </w:t>
            </w:r>
            <w:r w:rsidR="007C0755">
              <w:rPr>
                <w:noProof/>
                <w:lang w:val="pt-BR" w:eastAsia="pt-BR"/>
              </w:rPr>
              <w:drawing>
                <wp:inline distT="0" distB="0" distL="0" distR="0" wp14:anchorId="4EC13AD4" wp14:editId="65FAC2D6">
                  <wp:extent cx="5905500" cy="3648075"/>
                  <wp:effectExtent l="0" t="0" r="0" b="9525"/>
                  <wp:docPr id="7" name="Imagem 7" descr="Resultado de imagem para imagem de anima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imagem de anima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4" w:type="dxa"/>
          </w:tcPr>
          <w:tbl>
            <w:tblPr>
              <w:tblStyle w:val="Tabeladehos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884"/>
              <w:gridCol w:w="20"/>
            </w:tblGrid>
            <w:tr w:rsidR="00523934" w:rsidRPr="00570713" w:rsidTr="00657507">
              <w:trPr>
                <w:gridAfter w:val="1"/>
                <w:wAfter w:w="26" w:type="pct"/>
                <w:trHeight w:hRule="exact" w:val="3307"/>
              </w:trPr>
              <w:tc>
                <w:tcPr>
                  <w:tcW w:w="4974" w:type="pct"/>
                  <w:vAlign w:val="bottom"/>
                </w:tcPr>
                <w:p w:rsidR="00523934" w:rsidRPr="00074722" w:rsidRDefault="004A1D62">
                  <w:pPr>
                    <w:pStyle w:val="Ttulo"/>
                    <w:rPr>
                      <w:rFonts w:ascii="Bauhaus 93" w:hAnsi="Bauhaus 93"/>
                      <w:b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Bauhaus 93" w:hAnsi="Bauhaus 93"/>
                      <w:sz w:val="40"/>
                      <w:szCs w:val="40"/>
                      <w:lang w:val="pt-BR"/>
                    </w:rPr>
                    <w:t xml:space="preserve">    </w:t>
                  </w:r>
                  <w:r w:rsidR="001D16E6">
                    <w:rPr>
                      <w:rFonts w:ascii="Bauhaus 93" w:hAnsi="Bauhaus 93"/>
                      <w:sz w:val="40"/>
                      <w:szCs w:val="40"/>
                      <w:lang w:val="pt-BR"/>
                    </w:rPr>
                    <w:t xml:space="preserve"> </w:t>
                  </w:r>
                  <w:r w:rsidR="007C0755">
                    <w:rPr>
                      <w:rFonts w:ascii="Bauhaus 93" w:hAnsi="Bauhaus 93"/>
                      <w:sz w:val="40"/>
                      <w:szCs w:val="40"/>
                      <w:lang w:val="pt-BR"/>
                    </w:rPr>
                    <w:t xml:space="preserve">   </w:t>
                  </w:r>
                  <w:r w:rsidR="001D16E6">
                    <w:rPr>
                      <w:rFonts w:ascii="Bauhaus 93" w:hAnsi="Bauhaus 93"/>
                      <w:sz w:val="40"/>
                      <w:szCs w:val="40"/>
                      <w:lang w:val="pt-BR"/>
                    </w:rPr>
                    <w:t xml:space="preserve">     </w:t>
                  </w:r>
                  <w:r w:rsidRPr="00074722">
                    <w:rPr>
                      <w:rFonts w:ascii="Bauhaus 93" w:hAnsi="Bauhaus 93"/>
                      <w:b w:val="0"/>
                      <w:sz w:val="24"/>
                      <w:szCs w:val="24"/>
                      <w:lang w:val="pt-BR"/>
                    </w:rPr>
                    <w:t>VIECOST SOFTWARE</w:t>
                  </w:r>
                </w:p>
                <w:p w:rsidR="001D6BDA" w:rsidRDefault="001D6BDA" w:rsidP="004A1D6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                      </w:t>
                  </w:r>
                </w:p>
                <w:p w:rsidR="001D6BDA" w:rsidRDefault="001D6BDA" w:rsidP="004A1D6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       </w:t>
                  </w:r>
                </w:p>
                <w:p w:rsidR="005C5E2E" w:rsidRDefault="001D6BDA" w:rsidP="005C5E2E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                                                        </w:t>
                  </w:r>
                </w:p>
                <w:p w:rsidR="004A1D62" w:rsidRPr="007C0755" w:rsidRDefault="001D6BDA" w:rsidP="005C5E2E">
                  <w:pPr>
                    <w:rPr>
                      <w:sz w:val="72"/>
                      <w:szCs w:val="72"/>
                      <w:lang w:val="pt-BR"/>
                    </w:rPr>
                  </w:pPr>
                  <w:r>
                    <w:rPr>
                      <w:lang w:val="pt-BR"/>
                    </w:rPr>
                    <w:t xml:space="preserve"> </w:t>
                  </w:r>
                  <w:r w:rsidR="001D16E6">
                    <w:rPr>
                      <w:lang w:val="pt-BR"/>
                    </w:rPr>
                    <w:t xml:space="preserve">              </w:t>
                  </w:r>
                  <w:r w:rsidR="005C5E2E">
                    <w:rPr>
                      <w:lang w:val="pt-BR"/>
                    </w:rPr>
                    <w:t xml:space="preserve"> </w:t>
                  </w:r>
                  <w:r>
                    <w:rPr>
                      <w:lang w:val="pt-BR"/>
                    </w:rPr>
                    <w:t xml:space="preserve"> </w:t>
                  </w:r>
                  <w:r w:rsidR="005C5E2E" w:rsidRPr="007C0755">
                    <w:rPr>
                      <w:rFonts w:ascii="Tw Cen MT" w:hAnsi="Tw Cen MT"/>
                      <w:sz w:val="72"/>
                      <w:szCs w:val="72"/>
                    </w:rPr>
                    <w:t>Pet Amig</w:t>
                  </w:r>
                  <w:r w:rsidR="005C5E2E" w:rsidRPr="007C0755">
                    <w:rPr>
                      <w:noProof/>
                      <w:sz w:val="72"/>
                      <w:szCs w:val="72"/>
                      <w:lang w:val="pt-BR" w:eastAsia="pt-BR"/>
                    </w:rPr>
                    <w:drawing>
                      <wp:inline distT="0" distB="0" distL="0" distR="0" wp14:anchorId="2BC1FC54" wp14:editId="4BF9F84F">
                        <wp:extent cx="200025" cy="200025"/>
                        <wp:effectExtent l="0" t="0" r="9525" b="9525"/>
                        <wp:docPr id="6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m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23934" w:rsidRDefault="00523934" w:rsidP="004A1D62">
                  <w:pPr>
                    <w:pStyle w:val="Subttulo"/>
                    <w:rPr>
                      <w:lang w:val="pt-BR"/>
                    </w:rPr>
                  </w:pPr>
                </w:p>
                <w:p w:rsidR="001D16E6" w:rsidRDefault="001D16E6" w:rsidP="001D16E6">
                  <w:pPr>
                    <w:rPr>
                      <w:lang w:val="pt-BR"/>
                    </w:rPr>
                  </w:pPr>
                </w:p>
                <w:p w:rsidR="001D16E6" w:rsidRDefault="001D16E6" w:rsidP="001D16E6">
                  <w:pPr>
                    <w:rPr>
                      <w:lang w:val="pt-BR"/>
                    </w:rPr>
                  </w:pPr>
                </w:p>
                <w:p w:rsidR="001D16E6" w:rsidRPr="001D16E6" w:rsidRDefault="001D16E6" w:rsidP="001D16E6">
                  <w:pPr>
                    <w:rPr>
                      <w:lang w:val="pt-BR"/>
                    </w:rPr>
                  </w:pPr>
                </w:p>
              </w:tc>
            </w:tr>
            <w:tr w:rsidR="00523934" w:rsidRPr="00570713" w:rsidTr="00657507">
              <w:trPr>
                <w:gridAfter w:val="1"/>
                <w:wAfter w:w="26" w:type="pct"/>
                <w:trHeight w:hRule="exact" w:val="287"/>
              </w:trPr>
              <w:tc>
                <w:tcPr>
                  <w:tcW w:w="4974" w:type="pct"/>
                </w:tcPr>
                <w:p w:rsidR="00523934" w:rsidRPr="00570713" w:rsidRDefault="00523934">
                  <w:pPr>
                    <w:rPr>
                      <w:lang w:val="pt-BR"/>
                    </w:rPr>
                  </w:pPr>
                </w:p>
              </w:tc>
            </w:tr>
            <w:tr w:rsidR="00523934" w:rsidRPr="00570713" w:rsidTr="00657507">
              <w:trPr>
                <w:trHeight w:hRule="exact" w:val="6614"/>
              </w:trPr>
              <w:tc>
                <w:tcPr>
                  <w:tcW w:w="4974" w:type="pct"/>
                </w:tcPr>
                <w:p w:rsidR="007C0755" w:rsidRDefault="007C0755">
                  <w:pPr>
                    <w:rPr>
                      <w:lang w:val="pt-BR"/>
                    </w:rPr>
                  </w:pPr>
                </w:p>
                <w:p w:rsidR="007C0755" w:rsidRPr="007C0755" w:rsidRDefault="007C0755" w:rsidP="007C0755">
                  <w:pPr>
                    <w:rPr>
                      <w:lang w:val="pt-BR"/>
                    </w:rPr>
                  </w:pPr>
                </w:p>
                <w:p w:rsidR="00523934" w:rsidRPr="007C0755" w:rsidRDefault="007C0755" w:rsidP="007C0755">
                  <w:pPr>
                    <w:rPr>
                      <w:lang w:val="pt-BR"/>
                    </w:rPr>
                  </w:pPr>
                  <w:r>
                    <w:rPr>
                      <w:noProof/>
                      <w:lang w:val="pt-BR" w:eastAsia="pt-BR"/>
                    </w:rPr>
                    <w:drawing>
                      <wp:anchor distT="0" distB="0" distL="114300" distR="114300" simplePos="0" relativeHeight="251666432" behindDoc="0" locked="0" layoutInCell="1" allowOverlap="1">
                        <wp:simplePos x="0" y="0"/>
                        <wp:positionH relativeFrom="column">
                          <wp:posOffset>-3175</wp:posOffset>
                        </wp:positionH>
                        <wp:positionV relativeFrom="paragraph">
                          <wp:posOffset>1905</wp:posOffset>
                        </wp:positionV>
                        <wp:extent cx="3086100" cy="3571536"/>
                        <wp:effectExtent l="0" t="0" r="0" b="0"/>
                        <wp:wrapNone/>
                        <wp:docPr id="11" name="Imagem 11" descr="Resultado de imagem para imagem de animais desenho cachorro e ga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Resultado de imagem para imagem de animais desenho cachorro e ga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0" cy="35715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6" w:type="pct"/>
                </w:tcPr>
                <w:p w:rsidR="00523934" w:rsidRPr="00570713" w:rsidRDefault="007C0755">
                  <w:r>
                    <w:tab/>
                  </w:r>
                </w:p>
              </w:tc>
            </w:tr>
            <w:tr w:rsidR="00523934" w:rsidRPr="00570713" w:rsidTr="00657507">
              <w:trPr>
                <w:gridAfter w:val="1"/>
                <w:wAfter w:w="26" w:type="pct"/>
                <w:trHeight w:hRule="exact" w:val="215"/>
              </w:trPr>
              <w:tc>
                <w:tcPr>
                  <w:tcW w:w="4974" w:type="pct"/>
                </w:tcPr>
                <w:p w:rsidR="00523934" w:rsidRPr="00570713" w:rsidRDefault="00523934">
                  <w:pPr>
                    <w:rPr>
                      <w:lang w:val="pt-BR"/>
                    </w:rPr>
                  </w:pPr>
                </w:p>
              </w:tc>
            </w:tr>
            <w:tr w:rsidR="00523934" w:rsidRPr="00570713" w:rsidTr="00657507">
              <w:trPr>
                <w:gridAfter w:val="1"/>
                <w:wAfter w:w="26" w:type="pct"/>
                <w:trHeight w:hRule="exact" w:val="359"/>
              </w:trPr>
              <w:tc>
                <w:tcPr>
                  <w:tcW w:w="4974" w:type="pct"/>
                  <w:shd w:val="clear" w:color="auto" w:fill="FFFFFF" w:themeFill="background1"/>
                </w:tcPr>
                <w:p w:rsidR="00523934" w:rsidRPr="007C0755" w:rsidRDefault="00523934">
                  <w:pPr>
                    <w:rPr>
                      <w:color w:val="FFFFFF" w:themeColor="background1"/>
                      <w:lang w:val="pt-BR"/>
                    </w:rPr>
                  </w:pPr>
                </w:p>
              </w:tc>
            </w:tr>
          </w:tbl>
          <w:p w:rsidR="00523934" w:rsidRPr="00570713" w:rsidRDefault="00523934">
            <w:pPr>
              <w:rPr>
                <w:lang w:val="pt-BR"/>
              </w:rPr>
            </w:pPr>
          </w:p>
        </w:tc>
      </w:tr>
    </w:tbl>
    <w:p w:rsidR="00523934" w:rsidRPr="00570713" w:rsidRDefault="00D1417D">
      <w:pPr>
        <w:rPr>
          <w:lang w:val="pt-BR"/>
        </w:rPr>
      </w:pPr>
      <w:r w:rsidRPr="00570713"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369A5933" wp14:editId="5A5CD71D">
                <wp:simplePos x="0" y="0"/>
                <wp:positionH relativeFrom="column">
                  <wp:posOffset>3209926</wp:posOffset>
                </wp:positionH>
                <wp:positionV relativeFrom="page">
                  <wp:align>top</wp:align>
                </wp:positionV>
                <wp:extent cx="3407410" cy="7772400"/>
                <wp:effectExtent l="0" t="0" r="21590" b="19050"/>
                <wp:wrapNone/>
                <wp:docPr id="3" name="Linhas guias de dobras" descr="Linhas para dobrar. Exclua antes de imprimir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7410" cy="7772400"/>
                          <a:chOff x="-52393" y="0"/>
                          <a:chExt cx="3386248" cy="7772400"/>
                        </a:xfrm>
                      </wpg:grpSpPr>
                      <wps:wsp>
                        <wps:cNvPr id="1" name="Conector Reto 1"/>
                        <wps:cNvCnPr/>
                        <wps:spPr>
                          <a:xfrm>
                            <a:off x="-52393" y="0"/>
                            <a:ext cx="0" cy="777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Reto 2"/>
                        <wps:cNvCnPr/>
                        <wps:spPr>
                          <a:xfrm>
                            <a:off x="3333855" y="0"/>
                            <a:ext cx="0" cy="777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C28053B" id="Linhas guias de dobras" o:spid="_x0000_s1026" alt="Linhas para dobrar. Exclua antes de imprimir." style="position:absolute;margin-left:252.75pt;margin-top:0;width:268.3pt;height:612pt;z-index:-251665408;mso-position-vertical:top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">
                <v:line id="Conector Reto 1" o:spid="_x0000_s1027" style="position:absolute;visibility:visible;mso-wrap-style:square" from="-523,0" to="-523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  <v:stroke joinstyle="miter"/>
                </v:line>
                <v:line id="Conector Reto 2" o:spid="_x0000_s1028" style="position:absolute;visibility:visible;mso-wrap-style:square" from="33338,0" to="33338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" strokecolor="#d8d8d8 [2732]" strokeweight=".5pt">
                  <v:stroke joinstyle="miter"/>
                </v:line>
                <w10:wrap anchory="page"/>
              </v:group>
            </w:pict>
          </mc:Fallback>
        </mc:AlternateContent>
      </w:r>
    </w:p>
    <w:tbl>
      <w:tblPr>
        <w:tblStyle w:val="Tabeladehost"/>
        <w:tblW w:w="0" w:type="auto"/>
        <w:tblLayout w:type="fixed"/>
        <w:tblLook w:val="04A0" w:firstRow="1" w:lastRow="0" w:firstColumn="1" w:lastColumn="0" w:noHBand="0" w:noVBand="1"/>
        <w:tblDescription w:val="Layout table for inside of trifold brochure"/>
      </w:tblPr>
      <w:tblGrid>
        <w:gridCol w:w="5041"/>
        <w:gridCol w:w="4465"/>
        <w:gridCol w:w="865"/>
        <w:gridCol w:w="4029"/>
      </w:tblGrid>
      <w:tr w:rsidR="00523934" w:rsidRPr="00780148" w:rsidTr="00BE517B">
        <w:trPr>
          <w:trHeight w:hRule="exact" w:val="9823"/>
        </w:trPr>
        <w:tc>
          <w:tcPr>
            <w:tcW w:w="5041" w:type="dxa"/>
          </w:tcPr>
          <w:tbl>
            <w:tblPr>
              <w:tblStyle w:val="Tabeladehos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041"/>
            </w:tblGrid>
            <w:tr w:rsidR="00523934" w:rsidRPr="00570713">
              <w:trPr>
                <w:trHeight w:hRule="exact" w:val="4104"/>
              </w:trPr>
              <w:tc>
                <w:tcPr>
                  <w:tcW w:w="5000" w:type="pct"/>
                  <w:shd w:val="clear" w:color="auto" w:fill="74CBC8" w:themeFill="accent1"/>
                </w:tcPr>
                <w:p w:rsidR="00523934" w:rsidRPr="00570713" w:rsidRDefault="00117C07">
                  <w:pPr>
                    <w:spacing w:after="160"/>
                    <w:rPr>
                      <w:lang w:val="pt-BR"/>
                    </w:rPr>
                  </w:pPr>
                  <w:r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2847975" cy="2619375"/>
                        <wp:effectExtent l="0" t="0" r="9525" b="9525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WhatsApp Image 2016-11-29 at 21.20.55.jpe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72706" cy="2642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5" name="Retângulo 15" descr="blob:https://web.whatsapp.com/56a8350d-3d15-48e5-8b62-d35e817e4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4370744" id="Retângulo 15" o:spid="_x0000_s1026" alt="blob:https://web.whatsapp.com/56a8350d-3d15-48e5-8b62-d35e817e43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Wln4t+8CAAAFBgAADgAA&#10;AAAAAAAAAAAAAAAuAgAAZHJzL2Uyb0RvYy54bWxQSwECLQAUAAYACAAAACEATKDpLNgAAAADAQAA&#10;DwAAAAAAAAAAAAAAAABJBQAAZHJzL2Rvd25yZXYueG1sUEsFBgAAAAAEAAQA8wAAAE4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4" name="Retângulo 14" descr="blob:https://web.whatsapp.com/56a8350d-3d15-48e5-8b62-d35e817e4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E29CD59" id="Retângulo 14" o:spid="_x0000_s1026" alt="blob:https://web.whatsapp.com/56a8350d-3d15-48e5-8b62-d35e817e43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42Ngn+8CAAAFBgAADgAA&#10;AAAAAAAAAAAAAAAuAgAAZHJzL2Uyb0RvYy54bWxQSwECLQAUAAYACAAAACEATKDpLNgAAAADAQAA&#10;DwAAAAAAAAAAAAAAAABJBQAAZHJzL2Rvd25yZXYueG1sUEsFBgAAAAAEAAQA8wAAAE4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3" name="Retângulo 13" descr="blob:https://web.whatsapp.com/56a8350d-3d15-48e5-8b62-d35e817e4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175AEE9" id="Retângulo 13" o:spid="_x0000_s1026" alt="blob:https://web.whatsapp.com/56a8350d-3d15-48e5-8b62-d35e817e43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zMaoRO8CAAAFBgAADgAA&#10;AAAAAAAAAAAAAAAuAgAAZHJzL2Uyb0RvYy54bWxQSwECLQAUAAYACAAAACEATKDpLNgAAAADAQAA&#10;DwAAAAAAAAAAAAAAAABJBQAAZHJzL2Rvd25yZXYueG1sUEsFBgAAAAAEAAQA8wAAAE4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2" name="Retângulo 12" descr="blob:https://web.whatsapp.com/56a8350d-3d15-48e5-8b62-d35e817e4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6ED8F67" id="Retângulo 12" o:spid="_x0000_s1026" alt="blob:https://web.whatsapp.com/56a8350d-3d15-48e5-8b62-d35e817e43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dfwwbO8CAAAFBgAADgAA&#10;AAAAAAAAAAAAAAAuAgAAZHJzL2Uyb0RvYy54bWxQSwECLQAUAAYACAAAACEATKDpLNgAAAADAQAA&#10;DwAAAAAAAAAAAAAAAABJBQAAZHJzL2Rvd25yZXYueG1sUEsFBgAAAAAEAAQA8wAAAE4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0" name="Retângulo 10" descr="blob:https://web.whatsapp.com/56a8350d-3d15-48e5-8b62-d35e817e4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F2EEDB6" id="Retângulo 10" o:spid="_x0000_s1026" alt="blob:https://web.whatsapp.com/56a8350d-3d15-48e5-8b62-d35e817e43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B4kAPe8CAAAFBgAADgAA&#10;AAAAAAAAAAAAAAAuAgAAZHJzL2Uyb0RvYy54bWxQSwECLQAUAAYACAAAACEATKDpLNgAAAADAQAA&#10;DwAAAAAAAAAAAAAAAABJBQAAZHJzL2Rvd25yZXYueG1sUEsFBgAAAAAEAAQA8wAAAE4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523934" w:rsidRPr="00780148" w:rsidTr="00D1417D">
              <w:trPr>
                <w:trHeight w:hRule="exact" w:val="5429"/>
              </w:trPr>
              <w:tc>
                <w:tcPr>
                  <w:tcW w:w="5000" w:type="pct"/>
                  <w:tcMar>
                    <w:right w:w="864" w:type="dxa"/>
                  </w:tcMar>
                </w:tcPr>
                <w:p w:rsidR="00523934" w:rsidRPr="00570713" w:rsidRDefault="008C6E10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Amor pelo que fazemos</w:t>
                  </w:r>
                </w:p>
                <w:p w:rsidR="00523934" w:rsidRDefault="00D10B19">
                  <w:pPr>
                    <w:spacing w:after="160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Durante nossa trajetória, chegamos à conclusão que teríamos que juntar algo útil e agradável em um único objetivo para desenvolvimento de um website, na qual facilitasse à vida das pessoas, no entanto, surgiu a ideia do “Pet Amigo”.</w:t>
                  </w:r>
                </w:p>
                <w:p w:rsidR="00D10B19" w:rsidRPr="00570713" w:rsidRDefault="00D10B19">
                  <w:pPr>
                    <w:spacing w:after="160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 Pet Amigo foi desenvolvido no intuito de ajudar todas as pessoas que possuem animais de estimação, focando na parte de adoção, doação de sangue e ajuda em animais perdidos.</w:t>
                  </w:r>
                </w:p>
                <w:p w:rsidR="00523934" w:rsidRPr="00570713" w:rsidRDefault="00D10B19" w:rsidP="00D10B19">
                  <w:pPr>
                    <w:spacing w:after="160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Entre os processos para arrecadação de informações, cujo foi necessário para elaborarmos o Sistema, entrevistamos várias pessoas</w:t>
                  </w:r>
                  <w:r w:rsidR="002A265A">
                    <w:rPr>
                      <w:lang w:val="pt-BR"/>
                    </w:rPr>
                    <w:t xml:space="preserve"> que trabalham com os bichanos,</w:t>
                  </w:r>
                  <w:r>
                    <w:rPr>
                      <w:lang w:val="pt-BR"/>
                    </w:rPr>
                    <w:t xml:space="preserve"> e </w:t>
                  </w:r>
                  <w:r w:rsidR="002A265A">
                    <w:rPr>
                      <w:lang w:val="pt-BR"/>
                    </w:rPr>
                    <w:t xml:space="preserve">também, </w:t>
                  </w:r>
                  <w:r>
                    <w:rPr>
                      <w:lang w:val="pt-BR"/>
                    </w:rPr>
                    <w:t>convivemos um pouco nesse mundo para que</w:t>
                  </w:r>
                  <w:r w:rsidR="002A265A">
                    <w:rPr>
                      <w:lang w:val="pt-BR"/>
                    </w:rPr>
                    <w:t xml:space="preserve"> possamos compreender </w:t>
                  </w:r>
                  <w:r w:rsidR="00102959">
                    <w:rPr>
                      <w:lang w:val="pt-BR"/>
                    </w:rPr>
                    <w:t>melhor como é estar ambientado a</w:t>
                  </w:r>
                  <w:r w:rsidR="002A265A">
                    <w:rPr>
                      <w:lang w:val="pt-BR"/>
                    </w:rPr>
                    <w:t xml:space="preserve"> este meio.</w:t>
                  </w:r>
                </w:p>
              </w:tc>
            </w:tr>
          </w:tbl>
          <w:p w:rsidR="00523934" w:rsidRPr="00570713" w:rsidRDefault="00523934">
            <w:pPr>
              <w:spacing w:after="160"/>
              <w:rPr>
                <w:lang w:val="pt-BR"/>
              </w:rPr>
            </w:pPr>
          </w:p>
        </w:tc>
        <w:tc>
          <w:tcPr>
            <w:tcW w:w="4465" w:type="dxa"/>
          </w:tcPr>
          <w:tbl>
            <w:tblPr>
              <w:tblStyle w:val="Tabeladehost"/>
              <w:tblW w:w="4515" w:type="pct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523934" w:rsidRPr="00570713" w:rsidTr="009A1018">
              <w:trPr>
                <w:trHeight w:hRule="exact" w:val="4104"/>
              </w:trPr>
              <w:tc>
                <w:tcPr>
                  <w:tcW w:w="5000" w:type="pct"/>
                  <w:shd w:val="clear" w:color="auto" w:fill="74CBC8" w:themeFill="accent1"/>
                  <w:vAlign w:val="center"/>
                </w:tcPr>
                <w:p w:rsidR="00780148" w:rsidRPr="00780148" w:rsidRDefault="00117C07" w:rsidP="002A265A">
                  <w:pPr>
                    <w:pStyle w:val="Citao"/>
                    <w:rPr>
                      <w:b/>
                      <w:bCs/>
                      <w:lang w:val="pt-BR"/>
                    </w:rPr>
                  </w:pPr>
                  <w:r w:rsidRPr="00117C07">
                    <w:rPr>
                      <w:lang w:val="pt-BR"/>
                    </w:rPr>
                    <w:t>"</w:t>
                  </w:r>
                  <w:r w:rsidR="002A265A">
                    <w:rPr>
                      <w:lang w:val="pt-BR"/>
                    </w:rPr>
                    <w:t>S</w:t>
                  </w:r>
                  <w:r w:rsidRPr="00117C07">
                    <w:rPr>
                      <w:lang w:val="pt-BR"/>
                    </w:rPr>
                    <w:t>into-me feliz por ter um site como este que se importe e ajudes nossos anjos de quatro patas, obrigada por essa iniciativa</w:t>
                  </w:r>
                  <w:r w:rsidR="002A265A">
                    <w:rPr>
                      <w:lang w:val="pt-BR"/>
                    </w:rPr>
                    <w:t>, parabéns</w:t>
                  </w:r>
                  <w:r w:rsidRPr="00117C07">
                    <w:rPr>
                      <w:lang w:val="pt-BR"/>
                    </w:rPr>
                    <w:t>!"</w:t>
                  </w:r>
                  <w:r>
                    <w:rPr>
                      <w:lang w:val="pt-BR"/>
                    </w:rPr>
                    <w:t xml:space="preserve"> – </w:t>
                  </w:r>
                  <w:proofErr w:type="spellStart"/>
                  <w:r w:rsidRPr="00117C07">
                    <w:rPr>
                      <w:b/>
                      <w:lang w:val="pt-BR"/>
                    </w:rPr>
                    <w:t>Isaquelma</w:t>
                  </w:r>
                  <w:proofErr w:type="spellEnd"/>
                  <w:r w:rsidRPr="00117C07">
                    <w:rPr>
                      <w:b/>
                      <w:lang w:val="pt-BR"/>
                    </w:rPr>
                    <w:t xml:space="preserve"> Nascimento, Auxiliar Veterinária.</w:t>
                  </w:r>
                </w:p>
              </w:tc>
            </w:tr>
            <w:tr w:rsidR="00523934" w:rsidRPr="00780148" w:rsidTr="009A1018">
              <w:trPr>
                <w:trHeight w:hRule="exact" w:val="6577"/>
              </w:trPr>
              <w:tc>
                <w:tcPr>
                  <w:tcW w:w="5000" w:type="pct"/>
                  <w:tcMar>
                    <w:top w:w="864" w:type="dxa"/>
                  </w:tcMar>
                </w:tcPr>
                <w:p w:rsidR="00523934" w:rsidRPr="00570713" w:rsidRDefault="00DE2D14" w:rsidP="00DE2D14">
                  <w:pPr>
                    <w:spacing w:after="160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Um desses lugares</w:t>
                  </w:r>
                  <w:r w:rsidR="009B0A5B">
                    <w:rPr>
                      <w:lang w:val="pt-BR"/>
                    </w:rPr>
                    <w:t xml:space="preserve"> na qual passamos o dia,</w:t>
                  </w:r>
                  <w:r w:rsidR="00102959">
                    <w:rPr>
                      <w:lang w:val="pt-BR"/>
                    </w:rPr>
                    <w:t xml:space="preserve"> foi a Clínica Dr. Jerô</w:t>
                  </w:r>
                  <w:r>
                    <w:rPr>
                      <w:lang w:val="pt-BR"/>
                    </w:rPr>
                    <w:t xml:space="preserve">nimo Ribeiro, </w:t>
                  </w:r>
                  <w:r w:rsidR="009B0A5B">
                    <w:rPr>
                      <w:lang w:val="pt-BR"/>
                    </w:rPr>
                    <w:t>onde observamos o dia a dia dos animais, e relatos do drama das pessoas que perderam seu animal de estimação.</w:t>
                  </w:r>
                </w:p>
                <w:p w:rsidR="00523934" w:rsidRDefault="009B0A5B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 Solução</w:t>
                  </w:r>
                </w:p>
                <w:p w:rsidR="009B0A5B" w:rsidRDefault="009B0A5B" w:rsidP="009B0A5B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 site facilitará a vida dessas pessoas que possuem animais, onde reunirá todas as informações necessárias em uma só plataforma.</w:t>
                  </w:r>
                </w:p>
                <w:p w:rsidR="009B0A5B" w:rsidRPr="009B0A5B" w:rsidRDefault="009B0A5B" w:rsidP="009B0A5B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A doação é o ponto mais observado no site, pois, é uma triste realidade em que o Brasil se encontra por não </w:t>
                  </w:r>
                  <w:r w:rsidR="00070DA4">
                    <w:rPr>
                      <w:lang w:val="pt-BR"/>
                    </w:rPr>
                    <w:t>ter um porte de dá um destino feliz para esses animais, por isso, o nosso site estará ajudando a esses amiguinhos a terem um novo lar.</w:t>
                  </w:r>
                  <w:r>
                    <w:rPr>
                      <w:lang w:val="pt-BR"/>
                    </w:rPr>
                    <w:t xml:space="preserve"> </w:t>
                  </w:r>
                </w:p>
                <w:p w:rsidR="00523934" w:rsidRPr="00570713" w:rsidRDefault="00523934">
                  <w:pPr>
                    <w:spacing w:after="160"/>
                    <w:rPr>
                      <w:lang w:val="pt-BR"/>
                    </w:rPr>
                  </w:pPr>
                </w:p>
              </w:tc>
            </w:tr>
          </w:tbl>
          <w:p w:rsidR="00523934" w:rsidRPr="00570713" w:rsidRDefault="00523934">
            <w:pPr>
              <w:spacing w:after="160"/>
              <w:rPr>
                <w:lang w:val="pt-BR"/>
              </w:rPr>
            </w:pPr>
          </w:p>
        </w:tc>
        <w:tc>
          <w:tcPr>
            <w:tcW w:w="865" w:type="dxa"/>
          </w:tcPr>
          <w:p w:rsidR="00523934" w:rsidRPr="00570713" w:rsidRDefault="00523934">
            <w:pPr>
              <w:spacing w:after="160"/>
              <w:rPr>
                <w:lang w:val="pt-BR"/>
              </w:rPr>
            </w:pPr>
          </w:p>
        </w:tc>
        <w:tc>
          <w:tcPr>
            <w:tcW w:w="4029" w:type="dxa"/>
          </w:tcPr>
          <w:p w:rsidR="00523934" w:rsidRDefault="009A1018" w:rsidP="009A1018">
            <w:pPr>
              <w:pStyle w:val="ttulo2"/>
              <w:spacing w:before="200"/>
              <w:rPr>
                <w:lang w:val="pt-BR"/>
              </w:rPr>
            </w:pPr>
            <w:r>
              <w:rPr>
                <w:lang w:val="pt-BR"/>
              </w:rPr>
              <w:t>Principais Ofertas</w:t>
            </w:r>
          </w:p>
          <w:p w:rsidR="009A1018" w:rsidRDefault="009A1018">
            <w:pPr>
              <w:spacing w:after="160"/>
              <w:rPr>
                <w:lang w:val="pt-BR"/>
              </w:rPr>
            </w:pPr>
            <w:proofErr w:type="gramStart"/>
            <w:r>
              <w:rPr>
                <w:lang w:val="pt-BR"/>
              </w:rPr>
              <w:t>.</w:t>
            </w:r>
            <w:r w:rsidRPr="009A1018">
              <w:rPr>
                <w:lang w:val="pt-BR"/>
              </w:rPr>
              <w:t>O</w:t>
            </w:r>
            <w:proofErr w:type="gramEnd"/>
            <w:r w:rsidRPr="009A1018">
              <w:rPr>
                <w:lang w:val="pt-BR"/>
              </w:rPr>
              <w:t xml:space="preserve"> propósito do nosso site , é criar uma forma dinâmica, intuitiva e funcional , voltada para área de pets</w:t>
            </w:r>
            <w:r w:rsidR="00B943EA">
              <w:rPr>
                <w:lang w:val="pt-BR"/>
              </w:rPr>
              <w:t>.</w:t>
            </w:r>
          </w:p>
          <w:p w:rsidR="00992326" w:rsidRPr="00B943EA" w:rsidRDefault="000676A3" w:rsidP="00B943EA">
            <w:pPr>
              <w:spacing w:after="160"/>
              <w:rPr>
                <w:lang w:val="pt-BR"/>
              </w:rPr>
            </w:pPr>
            <w:r w:rsidRPr="00B943EA">
              <w:rPr>
                <w:lang w:val="pt-BR"/>
              </w:rPr>
              <w:t xml:space="preserve">Principal objetivo do sistema é o </w:t>
            </w:r>
            <w:proofErr w:type="spellStart"/>
            <w:r w:rsidRPr="00B943EA">
              <w:rPr>
                <w:lang w:val="pt-BR"/>
              </w:rPr>
              <w:t>auxilio</w:t>
            </w:r>
            <w:proofErr w:type="spellEnd"/>
            <w:r w:rsidRPr="00B943EA">
              <w:rPr>
                <w:lang w:val="pt-BR"/>
              </w:rPr>
              <w:t xml:space="preserve"> rápido e fácil relacionada aos animais perdidos.</w:t>
            </w:r>
          </w:p>
          <w:p w:rsidR="00B943EA" w:rsidRPr="009A1018" w:rsidRDefault="00B943EA">
            <w:pPr>
              <w:spacing w:after="160"/>
              <w:rPr>
                <w:lang w:val="pt-BR"/>
              </w:rPr>
            </w:pPr>
          </w:p>
          <w:p w:rsidR="004D25AC" w:rsidRPr="00570713" w:rsidRDefault="004D25AC">
            <w:pPr>
              <w:spacing w:after="160"/>
              <w:rPr>
                <w:lang w:val="pt-BR"/>
              </w:rPr>
            </w:pPr>
          </w:p>
          <w:p w:rsidR="00523934" w:rsidRPr="00570713" w:rsidRDefault="00D1417D">
            <w:pPr>
              <w:pStyle w:val="ttulo2"/>
              <w:rPr>
                <w:lang w:val="pt-BR"/>
              </w:rPr>
            </w:pPr>
            <w:r w:rsidRPr="00570713">
              <w:rPr>
                <w:lang w:val="pt-BR"/>
              </w:rPr>
              <w:t>Principais Clientes</w:t>
            </w:r>
          </w:p>
          <w:p w:rsidR="00992326" w:rsidRPr="00B943EA" w:rsidRDefault="000676A3" w:rsidP="00B943EA">
            <w:pPr>
              <w:numPr>
                <w:ilvl w:val="0"/>
                <w:numId w:val="5"/>
              </w:numPr>
              <w:spacing w:after="160"/>
              <w:rPr>
                <w:lang w:val="pt-BR"/>
              </w:rPr>
            </w:pPr>
            <w:r w:rsidRPr="00B943EA">
              <w:rPr>
                <w:lang w:val="pt-BR"/>
              </w:rPr>
              <w:t>Empresas voltadas para o</w:t>
            </w:r>
            <w:r w:rsidR="008C6E10">
              <w:rPr>
                <w:lang w:val="pt-BR"/>
              </w:rPr>
              <w:t xml:space="preserve"> segmento animal, como </w:t>
            </w:r>
            <w:proofErr w:type="spellStart"/>
            <w:r w:rsidR="008C6E10">
              <w:rPr>
                <w:lang w:val="pt-BR"/>
              </w:rPr>
              <w:t>PetShops</w:t>
            </w:r>
            <w:proofErr w:type="spellEnd"/>
            <w:r w:rsidRPr="00B943EA">
              <w:rPr>
                <w:lang w:val="pt-BR"/>
              </w:rPr>
              <w:t xml:space="preserve">, Casas </w:t>
            </w:r>
            <w:r w:rsidR="008C6E10">
              <w:rPr>
                <w:lang w:val="pt-BR"/>
              </w:rPr>
              <w:t>de Rações e venda de acessórios, Clinicas Veterinárias</w:t>
            </w:r>
            <w:r w:rsidRPr="00B943EA">
              <w:rPr>
                <w:lang w:val="pt-BR"/>
              </w:rPr>
              <w:t>. Abrigos</w:t>
            </w:r>
            <w:r w:rsidR="008C6E10">
              <w:rPr>
                <w:lang w:val="pt-BR"/>
              </w:rPr>
              <w:t xml:space="preserve"> de Animais</w:t>
            </w:r>
            <w:r w:rsidRPr="00B943EA">
              <w:rPr>
                <w:lang w:val="pt-BR"/>
              </w:rPr>
              <w:t>, ONG</w:t>
            </w:r>
            <w:r w:rsidR="008C6E10">
              <w:rPr>
                <w:lang w:val="pt-BR"/>
              </w:rPr>
              <w:t>s</w:t>
            </w:r>
            <w:r w:rsidRPr="00B943EA">
              <w:rPr>
                <w:lang w:val="pt-BR"/>
              </w:rPr>
              <w:t>, entre outros.</w:t>
            </w:r>
          </w:p>
          <w:p w:rsidR="00523934" w:rsidRPr="00570713" w:rsidRDefault="00B943EA" w:rsidP="00B943EA">
            <w:pPr>
              <w:pStyle w:val="ttulo1"/>
              <w:rPr>
                <w:lang w:val="pt-BR"/>
              </w:rPr>
            </w:pPr>
            <w:r w:rsidRPr="00B943EA">
              <w:rPr>
                <w:rFonts w:asciiTheme="minorHAnsi" w:eastAsiaTheme="minorHAnsi" w:hAnsiTheme="minorHAnsi" w:cstheme="minorBidi"/>
                <w:color w:val="262626" w:themeColor="text1" w:themeTint="D9"/>
                <w:sz w:val="16"/>
                <w:lang w:val="pt-BR"/>
              </w:rPr>
              <w:t xml:space="preserve"> </w:t>
            </w:r>
            <w:proofErr w:type="gramStart"/>
            <w:r w:rsidR="00D1417D" w:rsidRPr="00570713">
              <w:rPr>
                <w:lang w:val="pt-BR"/>
              </w:rPr>
              <w:t>Fale Conosco</w:t>
            </w:r>
            <w:proofErr w:type="gramEnd"/>
          </w:p>
          <w:sdt>
            <w:sdtPr>
              <w:rPr>
                <w:rStyle w:val="Forte"/>
                <w:rFonts w:ascii="Bauhaus 93" w:hAnsi="Bauhaus 93"/>
                <w:b w:val="0"/>
                <w:lang w:val="pt-BR"/>
              </w:rPr>
              <w:alias w:val="Nome da Empresa"/>
              <w:tag w:val=""/>
              <w:id w:val="950436312"/>
              <w:placeholder>
                <w:docPart w:val="65108C1FE7AC4976B8690894532F480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>
              <w:rPr>
                <w:rStyle w:val="Forte"/>
              </w:rPr>
            </w:sdtEndPr>
            <w:sdtContent>
              <w:p w:rsidR="00523934" w:rsidRPr="00570713" w:rsidRDefault="00780148">
                <w:pPr>
                  <w:pStyle w:val="Informaesdocontato"/>
                  <w:rPr>
                    <w:rStyle w:val="Forte"/>
                    <w:lang w:val="pt-BR"/>
                  </w:rPr>
                </w:pPr>
                <w:r w:rsidRPr="00074722">
                  <w:rPr>
                    <w:rStyle w:val="Forte"/>
                    <w:rFonts w:ascii="Bauhaus 93" w:hAnsi="Bauhaus 93"/>
                    <w:b w:val="0"/>
                    <w:lang w:val="pt-BR"/>
                  </w:rPr>
                  <w:t>VIECOST SOFTWARE</w:t>
                </w:r>
              </w:p>
            </w:sdtContent>
          </w:sdt>
          <w:sdt>
            <w:sdtPr>
              <w:rPr>
                <w:lang w:val="pt-BR"/>
              </w:rPr>
              <w:alias w:val="Endereço"/>
              <w:tag w:val=""/>
              <w:id w:val="-1891111686"/>
              <w:placeholder>
                <w:docPart w:val="3C043A257B17426E9FAA76952E388A2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523934" w:rsidRPr="00570713" w:rsidRDefault="00780148">
                <w:pPr>
                  <w:pStyle w:val="Informaesdocontato"/>
                  <w:rPr>
                    <w:lang w:val="pt-BR"/>
                  </w:rPr>
                </w:pPr>
                <w:r>
                  <w:rPr>
                    <w:lang w:val="pt-BR"/>
                  </w:rPr>
                  <w:t>Caruaru - PE</w:t>
                </w:r>
                <w:r>
                  <w:rPr>
                    <w:lang w:val="pt-BR"/>
                  </w:rPr>
                  <w:br/>
                </w:r>
                <w:proofErr w:type="gramStart"/>
                <w:r>
                  <w:rPr>
                    <w:lang w:val="pt-BR"/>
                  </w:rPr>
                  <w:t>CEP :</w:t>
                </w:r>
                <w:proofErr w:type="gramEnd"/>
                <w:r>
                  <w:rPr>
                    <w:lang w:val="pt-BR"/>
                  </w:rPr>
                  <w:t xml:space="preserve"> 55.000.000</w:t>
                </w:r>
                <w:r>
                  <w:rPr>
                    <w:lang w:val="pt-BR"/>
                  </w:rPr>
                  <w:br/>
                  <w:t>R. Tavares Bastos</w:t>
                </w:r>
                <w:r>
                  <w:rPr>
                    <w:lang w:val="pt-BR"/>
                  </w:rPr>
                  <w:br/>
                  <w:t>Indianópolis.</w:t>
                </w:r>
                <w:r>
                  <w:rPr>
                    <w:lang w:val="pt-BR"/>
                  </w:rPr>
                  <w:br/>
                </w:r>
              </w:p>
            </w:sdtContent>
          </w:sdt>
          <w:p w:rsidR="00523934" w:rsidRPr="00570713" w:rsidRDefault="00780148">
            <w:pPr>
              <w:pStyle w:val="Informaesdocontato"/>
              <w:rPr>
                <w:lang w:val="pt-BR"/>
              </w:rPr>
            </w:pPr>
            <w:r>
              <w:rPr>
                <w:lang w:val="pt-BR"/>
              </w:rPr>
              <w:t>(81)9 9836-9824</w:t>
            </w:r>
            <w:r w:rsidR="00074722">
              <w:rPr>
                <w:lang w:val="pt-BR"/>
              </w:rPr>
              <w:t xml:space="preserve"> </w:t>
            </w:r>
            <w:bookmarkStart w:id="0" w:name="_GoBack"/>
            <w:bookmarkEnd w:id="0"/>
          </w:p>
          <w:p w:rsidR="00523934" w:rsidRPr="00570713" w:rsidRDefault="001B5EDB">
            <w:pPr>
              <w:pStyle w:val="Informaesdocontato"/>
              <w:rPr>
                <w:lang w:val="pt-BR"/>
              </w:rPr>
            </w:pPr>
            <w:r>
              <w:rPr>
                <w:lang w:val="pt-BR"/>
              </w:rPr>
              <w:t>viecost@</w:t>
            </w:r>
            <w:r w:rsidR="00102959">
              <w:rPr>
                <w:lang w:val="pt-BR"/>
              </w:rPr>
              <w:t>outlook</w:t>
            </w:r>
            <w:r>
              <w:rPr>
                <w:lang w:val="pt-BR"/>
              </w:rPr>
              <w:t>.com</w:t>
            </w:r>
          </w:p>
          <w:p w:rsidR="00523934" w:rsidRPr="00570713" w:rsidRDefault="009B0A5B" w:rsidP="009B0A5B">
            <w:pPr>
              <w:pStyle w:val="EndereoWeb"/>
              <w:spacing w:after="160"/>
              <w:rPr>
                <w:lang w:val="pt-BR"/>
              </w:rPr>
            </w:pPr>
            <w:r>
              <w:rPr>
                <w:lang w:val="pt-BR"/>
              </w:rPr>
              <w:t>petamigo.com</w:t>
            </w:r>
          </w:p>
        </w:tc>
      </w:tr>
      <w:tr w:rsidR="00523934" w:rsidRPr="00780148" w:rsidTr="00C01552">
        <w:trPr>
          <w:trHeight w:hRule="exact" w:val="57"/>
        </w:trPr>
        <w:tc>
          <w:tcPr>
            <w:tcW w:w="5041" w:type="dxa"/>
          </w:tcPr>
          <w:p w:rsidR="00523934" w:rsidRPr="00570713" w:rsidRDefault="00523934">
            <w:pPr>
              <w:spacing w:after="160"/>
              <w:rPr>
                <w:lang w:val="pt-BR"/>
              </w:rPr>
            </w:pPr>
          </w:p>
        </w:tc>
        <w:tc>
          <w:tcPr>
            <w:tcW w:w="4465" w:type="dxa"/>
          </w:tcPr>
          <w:p w:rsidR="00523934" w:rsidRPr="00570713" w:rsidRDefault="00523934">
            <w:pPr>
              <w:spacing w:after="160"/>
              <w:rPr>
                <w:lang w:val="pt-BR"/>
              </w:rPr>
            </w:pPr>
          </w:p>
        </w:tc>
        <w:tc>
          <w:tcPr>
            <w:tcW w:w="865" w:type="dxa"/>
          </w:tcPr>
          <w:p w:rsidR="00523934" w:rsidRPr="00570713" w:rsidRDefault="00523934">
            <w:pPr>
              <w:spacing w:after="160"/>
              <w:rPr>
                <w:lang w:val="pt-BR"/>
              </w:rPr>
            </w:pPr>
          </w:p>
        </w:tc>
        <w:tc>
          <w:tcPr>
            <w:tcW w:w="4029" w:type="dxa"/>
          </w:tcPr>
          <w:p w:rsidR="00523934" w:rsidRPr="00570713" w:rsidRDefault="00523934">
            <w:pPr>
              <w:spacing w:after="160"/>
              <w:rPr>
                <w:lang w:val="pt-BR"/>
              </w:rPr>
            </w:pPr>
          </w:p>
        </w:tc>
      </w:tr>
      <w:tr w:rsidR="00523934" w:rsidRPr="00780148">
        <w:trPr>
          <w:trHeight w:hRule="exact" w:val="216"/>
        </w:trPr>
        <w:tc>
          <w:tcPr>
            <w:tcW w:w="5041" w:type="dxa"/>
            <w:shd w:val="clear" w:color="auto" w:fill="74CBC8" w:themeFill="accent1"/>
          </w:tcPr>
          <w:p w:rsidR="00523934" w:rsidRPr="00570713" w:rsidRDefault="00523934">
            <w:pPr>
              <w:spacing w:after="160"/>
              <w:rPr>
                <w:lang w:val="pt-BR"/>
              </w:rPr>
            </w:pPr>
          </w:p>
        </w:tc>
        <w:tc>
          <w:tcPr>
            <w:tcW w:w="4465" w:type="dxa"/>
            <w:shd w:val="clear" w:color="auto" w:fill="74CBC8" w:themeFill="accent1"/>
          </w:tcPr>
          <w:p w:rsidR="00523934" w:rsidRPr="00570713" w:rsidRDefault="00523934">
            <w:pPr>
              <w:spacing w:after="160"/>
              <w:rPr>
                <w:lang w:val="pt-BR"/>
              </w:rPr>
            </w:pPr>
          </w:p>
        </w:tc>
        <w:tc>
          <w:tcPr>
            <w:tcW w:w="865" w:type="dxa"/>
            <w:shd w:val="clear" w:color="auto" w:fill="74CBC8" w:themeFill="accent1"/>
          </w:tcPr>
          <w:p w:rsidR="00523934" w:rsidRPr="00570713" w:rsidRDefault="00523934">
            <w:pPr>
              <w:spacing w:after="160"/>
              <w:rPr>
                <w:lang w:val="pt-BR"/>
              </w:rPr>
            </w:pPr>
          </w:p>
        </w:tc>
        <w:tc>
          <w:tcPr>
            <w:tcW w:w="4029" w:type="dxa"/>
            <w:shd w:val="clear" w:color="auto" w:fill="74CBC8" w:themeFill="accent1"/>
          </w:tcPr>
          <w:p w:rsidR="00523934" w:rsidRPr="00570713" w:rsidRDefault="00523934">
            <w:pPr>
              <w:spacing w:after="160"/>
              <w:rPr>
                <w:lang w:val="pt-BR"/>
              </w:rPr>
            </w:pPr>
          </w:p>
        </w:tc>
      </w:tr>
    </w:tbl>
    <w:p w:rsidR="00523934" w:rsidRPr="00570713" w:rsidRDefault="00523934">
      <w:pPr>
        <w:rPr>
          <w:lang w:val="pt-BR"/>
        </w:rPr>
      </w:pPr>
    </w:p>
    <w:sectPr w:rsidR="00523934" w:rsidRPr="00570713" w:rsidSect="005F5E11">
      <w:pgSz w:w="16839" w:h="11907" w:orient="landscape" w:code="9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CEE5190"/>
    <w:lvl w:ilvl="0">
      <w:start w:val="1"/>
      <w:numFmt w:val="bullet"/>
      <w:pStyle w:val="Listacommarcadores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74CBC8" w:themeColor="accent1"/>
      </w:rPr>
    </w:lvl>
  </w:abstractNum>
  <w:abstractNum w:abstractNumId="1" w15:restartNumberingAfterBreak="0">
    <w:nsid w:val="6E3D68BD"/>
    <w:multiLevelType w:val="hybridMultilevel"/>
    <w:tmpl w:val="BB203AD4"/>
    <w:lvl w:ilvl="0" w:tplc="3A82E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65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0E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60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E3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A3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9A3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A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44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45500F"/>
    <w:multiLevelType w:val="hybridMultilevel"/>
    <w:tmpl w:val="1CE87004"/>
    <w:lvl w:ilvl="0" w:tplc="B1129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82D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28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07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27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42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2ED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2D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66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62"/>
    <w:rsid w:val="000676A3"/>
    <w:rsid w:val="00070DA4"/>
    <w:rsid w:val="00074722"/>
    <w:rsid w:val="00102959"/>
    <w:rsid w:val="00117C07"/>
    <w:rsid w:val="001B5EDB"/>
    <w:rsid w:val="001D16E6"/>
    <w:rsid w:val="001D6BDA"/>
    <w:rsid w:val="002A265A"/>
    <w:rsid w:val="004A1D62"/>
    <w:rsid w:val="004D25AC"/>
    <w:rsid w:val="004F57D7"/>
    <w:rsid w:val="00523934"/>
    <w:rsid w:val="0055181E"/>
    <w:rsid w:val="00570713"/>
    <w:rsid w:val="00571DAF"/>
    <w:rsid w:val="005C5E2E"/>
    <w:rsid w:val="005F5E11"/>
    <w:rsid w:val="00657507"/>
    <w:rsid w:val="00780148"/>
    <w:rsid w:val="007C0755"/>
    <w:rsid w:val="008C6E10"/>
    <w:rsid w:val="00992326"/>
    <w:rsid w:val="009A1018"/>
    <w:rsid w:val="009B0A5B"/>
    <w:rsid w:val="00A675D3"/>
    <w:rsid w:val="00B01C22"/>
    <w:rsid w:val="00B62208"/>
    <w:rsid w:val="00B943EA"/>
    <w:rsid w:val="00BE517B"/>
    <w:rsid w:val="00C01552"/>
    <w:rsid w:val="00D10B19"/>
    <w:rsid w:val="00D1417D"/>
    <w:rsid w:val="00D80355"/>
    <w:rsid w:val="00DE2D14"/>
    <w:rsid w:val="00EA0907"/>
    <w:rsid w:val="00E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98EA3-8BCD-4F5F-8561-6B237A53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16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3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74CBC8" w:themeColor="accent1"/>
      <w:sz w:val="30"/>
    </w:rPr>
  </w:style>
  <w:style w:type="paragraph" w:customStyle="1" w:styleId="ttulo2">
    <w:name w:val="título 2"/>
    <w:basedOn w:val="Normal"/>
    <w:next w:val="Normal"/>
    <w:link w:val="Cardettulo2"/>
    <w:uiPriority w:val="3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customStyle="1" w:styleId="ttulo3">
    <w:name w:val="título 3"/>
    <w:basedOn w:val="Normal"/>
    <w:next w:val="Normal"/>
    <w:link w:val="Cardettulo3"/>
    <w:uiPriority w:val="3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74CBC8" w:themeColor="accent1"/>
    </w:rPr>
  </w:style>
  <w:style w:type="table" w:customStyle="1" w:styleId="Gradedatabela">
    <w:name w:val="Grade da tabela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host">
    <w:name w:val="Tabela de host"/>
    <w:basedOn w:val="Tabelanormal"/>
    <w:uiPriority w:val="99"/>
    <w:pPr>
      <w:spacing w:after="0"/>
    </w:pPr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/>
    </w:pPr>
    <w:rPr>
      <w:rFonts w:ascii="Segoe UI" w:hAnsi="Segoe UI" w:cs="Segoe UI"/>
      <w:sz w:val="18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Segoe UI" w:hAnsi="Segoe UI" w:cs="Segoe UI"/>
      <w:sz w:val="18"/>
    </w:rPr>
  </w:style>
  <w:style w:type="paragraph" w:customStyle="1" w:styleId="Ttulodobloco">
    <w:name w:val="Título do bloco"/>
    <w:basedOn w:val="Normal"/>
    <w:uiPriority w:val="1"/>
    <w:qFormat/>
    <w:pPr>
      <w:spacing w:before="98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</w:rPr>
  </w:style>
  <w:style w:type="paragraph" w:customStyle="1" w:styleId="Textodobloco">
    <w:name w:val="Texto do bloco"/>
    <w:basedOn w:val="Normal"/>
    <w:uiPriority w:val="1"/>
    <w:unhideWhenUsed/>
    <w:qFormat/>
    <w:pPr>
      <w:spacing w:line="252" w:lineRule="auto"/>
      <w:ind w:left="504" w:right="504"/>
    </w:pPr>
    <w:rPr>
      <w:color w:val="FFFFFF" w:themeColor="background1"/>
      <w:sz w:val="2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Destinatrio1">
    <w:name w:val="Destinatário1"/>
    <w:basedOn w:val="Normal"/>
    <w:uiPriority w:val="1"/>
    <w:qFormat/>
    <w:pPr>
      <w:spacing w:before="1440" w:after="0" w:line="288" w:lineRule="auto"/>
      <w:contextualSpacing/>
    </w:pPr>
    <w:rPr>
      <w:color w:val="595959" w:themeColor="text1" w:themeTint="A6"/>
      <w:sz w:val="18"/>
    </w:rPr>
  </w:style>
  <w:style w:type="paragraph" w:customStyle="1" w:styleId="EndereodeDevoluo">
    <w:name w:val="Endereço de Devolução"/>
    <w:basedOn w:val="Normal"/>
    <w:uiPriority w:val="1"/>
    <w:qFormat/>
    <w:pPr>
      <w:spacing w:after="0" w:line="288" w:lineRule="auto"/>
    </w:pPr>
    <w:rPr>
      <w:color w:val="595959" w:themeColor="text1" w:themeTint="A6"/>
      <w:sz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"/>
    <w:qFormat/>
    <w:pPr>
      <w:spacing w:after="60" w:line="228" w:lineRule="auto"/>
      <w:contextualSpacing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tulo">
    <w:name w:val="Subtitle"/>
    <w:basedOn w:val="Normal"/>
    <w:next w:val="Normal"/>
    <w:link w:val="SubttuloChar"/>
    <w:uiPriority w:val="2"/>
    <w:qFormat/>
    <w:pPr>
      <w:numPr>
        <w:ilvl w:val="1"/>
      </w:numPr>
      <w:spacing w:after="0"/>
    </w:pPr>
    <w:rPr>
      <w:color w:val="74CBC8" w:themeColor="accent1"/>
    </w:rPr>
  </w:style>
  <w:style w:type="character" w:customStyle="1" w:styleId="SubttuloChar">
    <w:name w:val="Subtítulo Char"/>
    <w:basedOn w:val="Fontepargpadro"/>
    <w:link w:val="Subttulo"/>
    <w:uiPriority w:val="2"/>
    <w:rPr>
      <w:color w:val="74CBC8" w:themeColor="accent1"/>
    </w:rPr>
  </w:style>
  <w:style w:type="character" w:customStyle="1" w:styleId="Cardettulo1">
    <w:name w:val="Car de título 1"/>
    <w:basedOn w:val="Fontepargpadro"/>
    <w:link w:val="ttulo1"/>
    <w:uiPriority w:val="3"/>
    <w:rPr>
      <w:rFonts w:asciiTheme="majorHAnsi" w:eastAsiaTheme="majorEastAsia" w:hAnsiTheme="majorHAnsi" w:cstheme="majorBidi"/>
      <w:color w:val="74CBC8" w:themeColor="accent1"/>
      <w:sz w:val="30"/>
    </w:rPr>
  </w:style>
  <w:style w:type="character" w:customStyle="1" w:styleId="Cardettulo2">
    <w:name w:val="Car de título 2"/>
    <w:basedOn w:val="Fontepargpadro"/>
    <w:link w:val="ttulo2"/>
    <w:uiPriority w:val="3"/>
    <w:rPr>
      <w:rFonts w:asciiTheme="majorHAnsi" w:eastAsiaTheme="majorEastAsia" w:hAnsiTheme="majorHAnsi" w:cstheme="majorBidi"/>
      <w:b/>
      <w:bCs/>
    </w:rPr>
  </w:style>
  <w:style w:type="paragraph" w:styleId="Citao">
    <w:name w:val="Quote"/>
    <w:basedOn w:val="Normal"/>
    <w:next w:val="Normal"/>
    <w:link w:val="CitaoChar"/>
    <w:uiPriority w:val="3"/>
    <w:unhideWhenUsed/>
    <w:qFormat/>
    <w:pPr>
      <w:spacing w:before="480" w:after="480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22"/>
    </w:rPr>
  </w:style>
  <w:style w:type="character" w:customStyle="1" w:styleId="CitaoChar">
    <w:name w:val="Citação Char"/>
    <w:basedOn w:val="Fontepargpadro"/>
    <w:link w:val="Citao"/>
    <w:uiPriority w:val="3"/>
    <w:rPr>
      <w:rFonts w:asciiTheme="majorHAnsi" w:eastAsiaTheme="majorEastAsia" w:hAnsiTheme="majorHAnsi" w:cstheme="majorBidi"/>
      <w:color w:val="FFFFFF" w:themeColor="background1"/>
      <w:sz w:val="22"/>
    </w:rPr>
  </w:style>
  <w:style w:type="paragraph" w:customStyle="1" w:styleId="Listacommarcadores">
    <w:name w:val="Lista com marcadores"/>
    <w:basedOn w:val="Normal"/>
    <w:uiPriority w:val="3"/>
    <w:unhideWhenUsed/>
    <w:qFormat/>
    <w:pPr>
      <w:numPr>
        <w:numId w:val="1"/>
      </w:numPr>
      <w:spacing w:after="120"/>
    </w:pPr>
    <w:rPr>
      <w:color w:val="323232" w:themeColor="text2"/>
    </w:rPr>
  </w:style>
  <w:style w:type="paragraph" w:customStyle="1" w:styleId="Informaesdocontato">
    <w:name w:val="Informações do contato"/>
    <w:basedOn w:val="Normal"/>
    <w:uiPriority w:val="4"/>
    <w:qFormat/>
    <w:pPr>
      <w:spacing w:after="0"/>
    </w:pPr>
  </w:style>
  <w:style w:type="paragraph" w:customStyle="1" w:styleId="EndereoWeb">
    <w:name w:val="Endereço Web"/>
    <w:basedOn w:val="Normal"/>
    <w:uiPriority w:val="4"/>
    <w:qFormat/>
    <w:pPr>
      <w:spacing w:before="120"/>
    </w:pPr>
    <w:rPr>
      <w:color w:val="74CBC8" w:themeColor="accent1"/>
    </w:rPr>
  </w:style>
  <w:style w:type="character" w:customStyle="1" w:styleId="Cardettulo3">
    <w:name w:val="Car de título 3"/>
    <w:basedOn w:val="Fontepargpadro"/>
    <w:link w:val="ttulo3"/>
    <w:uiPriority w:val="3"/>
    <w:semiHidden/>
    <w:rPr>
      <w:rFonts w:asciiTheme="majorHAnsi" w:eastAsiaTheme="majorEastAsia" w:hAnsiTheme="majorHAnsi" w:cstheme="majorBidi"/>
      <w:b/>
      <w:bCs/>
      <w:color w:val="74CBC8" w:themeColor="accent1"/>
    </w:rPr>
  </w:style>
  <w:style w:type="paragraph" w:styleId="PargrafodaLista">
    <w:name w:val="List Paragraph"/>
    <w:basedOn w:val="Normal"/>
    <w:uiPriority w:val="34"/>
    <w:qFormat/>
    <w:rsid w:val="00B943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kern w:val="0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5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Modelos\Folh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108C1FE7AC4976B8690894532F48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A933FD-3DEC-46B5-A77B-5B6757565ED9}"/>
      </w:docPartPr>
      <w:docPartBody>
        <w:p w:rsidR="00D77925" w:rsidRDefault="00FA18AC">
          <w:pPr>
            <w:pStyle w:val="65108C1FE7AC4976B8690894532F4802"/>
          </w:pPr>
          <w:r>
            <w:rPr>
              <w:rStyle w:val="Forte"/>
            </w:rPr>
            <w:t>[Nome da Empresa]</w:t>
          </w:r>
        </w:p>
      </w:docPartBody>
    </w:docPart>
    <w:docPart>
      <w:docPartPr>
        <w:name w:val="3C043A257B17426E9FAA76952E388A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85A67B-D398-4DBA-9284-23F788A48BDF}"/>
      </w:docPartPr>
      <w:docPartBody>
        <w:p w:rsidR="00D77925" w:rsidRDefault="00FA18AC">
          <w:pPr>
            <w:pStyle w:val="3C043A257B17426E9FAA76952E388A2C"/>
          </w:pPr>
          <w:r>
            <w:t>[Endereço]</w:t>
          </w:r>
          <w:r>
            <w:br/>
            <w:t>[Cidade, Estado CEP]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AC"/>
    <w:rsid w:val="00093154"/>
    <w:rsid w:val="002134F1"/>
    <w:rsid w:val="005345D8"/>
    <w:rsid w:val="007F1E62"/>
    <w:rsid w:val="009705B2"/>
    <w:rsid w:val="009D5E01"/>
    <w:rsid w:val="00D77925"/>
    <w:rsid w:val="00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3AB6760A5CA4EC389CCAF039C14D17D">
    <w:name w:val="63AB6760A5CA4EC389CCAF039C14D17D"/>
  </w:style>
  <w:style w:type="paragraph" w:customStyle="1" w:styleId="58D2EF4FFE26449CA26A25B7AB673B00">
    <w:name w:val="58D2EF4FFE26449CA26A25B7AB673B00"/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65108C1FE7AC4976B8690894532F4802">
    <w:name w:val="65108C1FE7AC4976B8690894532F4802"/>
  </w:style>
  <w:style w:type="paragraph" w:customStyle="1" w:styleId="3C043A257B17426E9FAA76952E388A2C">
    <w:name w:val="3C043A257B17426E9FAA76952E388A2C"/>
  </w:style>
  <w:style w:type="paragraph" w:customStyle="1" w:styleId="86A797BA1F5B479B88956C9E096CF92C">
    <w:name w:val="86A797BA1F5B479B88956C9E096CF92C"/>
  </w:style>
  <w:style w:type="paragraph" w:customStyle="1" w:styleId="5EAA325BB6F54E17A216DFA44A55BD50">
    <w:name w:val="5EAA325BB6F54E17A216DFA44A55BD50"/>
  </w:style>
  <w:style w:type="paragraph" w:customStyle="1" w:styleId="1A266D89EA3E4D6F93923656E43BCFC2">
    <w:name w:val="1A266D89EA3E4D6F93923656E43BCFC2"/>
  </w:style>
  <w:style w:type="paragraph" w:customStyle="1" w:styleId="F05DF009FEAD4418A3CE3F8A3A20C4C1">
    <w:name w:val="F05DF009FEAD4418A3CE3F8A3A20C4C1"/>
  </w:style>
  <w:style w:type="paragraph" w:customStyle="1" w:styleId="D592335CA7F348E2ACBD2AD3A9334619">
    <w:name w:val="D592335CA7F348E2ACBD2AD3A93346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Caruaru - PE
CEP : 55.000.000
R. Tavares Bastos
Indianópolis.
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07A8CB-267B-43CE-8A53-582BDE495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A1842-688F-45C7-8BB8-A3872ABE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Folheto</Template>
  <TotalTime>554</TotalTime>
  <Pages>2</Pages>
  <Words>402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VIECOST SOFTWARE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Costa</dc:creator>
  <cp:keywords/>
  <cp:lastModifiedBy>Carlos A. Costa F.</cp:lastModifiedBy>
  <cp:revision>18</cp:revision>
  <cp:lastPrinted>2012-07-24T20:52:00Z</cp:lastPrinted>
  <dcterms:created xsi:type="dcterms:W3CDTF">2016-11-29T00:19:00Z</dcterms:created>
  <dcterms:modified xsi:type="dcterms:W3CDTF">2017-06-20T23:18:00Z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TC031330909991</vt:lpwstr>
  </property>
</Properties>
</file>